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0" w:type="dxa"/>
        <w:tblInd w:w="-720" w:type="dxa"/>
        <w:tblCellMar>
          <w:left w:w="144" w:type="dxa"/>
          <w:right w:w="144" w:type="dxa"/>
        </w:tblCellMar>
        <w:tblLook w:val="0600" w:firstRow="0" w:lastRow="0" w:firstColumn="0" w:lastColumn="0" w:noHBand="1" w:noVBand="1"/>
        <w:tblDescription w:val="Table"/>
      </w:tblPr>
      <w:tblGrid>
        <w:gridCol w:w="2970"/>
        <w:gridCol w:w="1908"/>
        <w:gridCol w:w="1033"/>
        <w:gridCol w:w="5429"/>
      </w:tblGrid>
      <w:tr w:rsidR="005872B1" w:rsidRPr="00E03BEF" w14:paraId="49DC6A54" w14:textId="77777777" w:rsidTr="00007F02">
        <w:trPr>
          <w:trHeight w:val="1170"/>
        </w:trPr>
        <w:tc>
          <w:tcPr>
            <w:tcW w:w="4878" w:type="dxa"/>
            <w:gridSpan w:val="2"/>
            <w:tcBorders>
              <w:bottom w:val="single" w:sz="12" w:space="0" w:color="3C3388" w:themeColor="accent6"/>
            </w:tcBorders>
          </w:tcPr>
          <w:p w14:paraId="28197679" w14:textId="77777777" w:rsidR="004C66D5" w:rsidRPr="00E03BEF" w:rsidRDefault="004C66D5" w:rsidP="004C66D5">
            <w:pPr>
              <w:pStyle w:val="Title"/>
              <w:rPr>
                <w:rFonts w:ascii="Arial" w:hAnsi="Arial" w:cs="Arial"/>
              </w:rPr>
            </w:pPr>
            <w:r w:rsidRPr="00E03BEF">
              <w:rPr>
                <w:rFonts w:ascii="Arial" w:hAnsi="Arial" w:cs="Arial"/>
              </w:rPr>
              <w:t>John Myers</w:t>
            </w:r>
          </w:p>
          <w:p w14:paraId="6DC6217F" w14:textId="73E2C4E3" w:rsidR="005872B1" w:rsidRPr="00E03BEF" w:rsidRDefault="004C66D5" w:rsidP="004C66D5">
            <w:pPr>
              <w:rPr>
                <w:rFonts w:ascii="Arial" w:hAnsi="Arial" w:cs="Arial"/>
              </w:rPr>
            </w:pPr>
            <w:r w:rsidRPr="00E7762C">
              <w:rPr>
                <w:rFonts w:ascii="Arial" w:hAnsi="Arial" w:cs="Arial"/>
                <w:sz w:val="24"/>
                <w:szCs w:val="32"/>
              </w:rPr>
              <w:t>Business Analyst</w:t>
            </w:r>
          </w:p>
        </w:tc>
        <w:tc>
          <w:tcPr>
            <w:tcW w:w="1033" w:type="dxa"/>
            <w:tcBorders>
              <w:bottom w:val="single" w:sz="12" w:space="0" w:color="3C3388" w:themeColor="accent6"/>
            </w:tcBorders>
            <w:vAlign w:val="center"/>
          </w:tcPr>
          <w:p w14:paraId="4889DE03" w14:textId="31FFD078" w:rsidR="004C66D5" w:rsidRPr="004C66D5" w:rsidRDefault="004C66D5" w:rsidP="00E7762C">
            <w:pPr>
              <w:jc w:val="center"/>
              <w:rPr>
                <w:rFonts w:ascii="Arial" w:hAnsi="Arial" w:cs="Arial"/>
              </w:rPr>
            </w:pPr>
            <w:r w:rsidRPr="004C66D5">
              <w:rPr>
                <w:rFonts w:ascii="Arial" w:hAnsi="Arial" w:cs="Arial"/>
                <w:color w:val="1309A8" w:themeColor="accent1"/>
              </w:rPr>
              <w:t>Contact:</w:t>
            </w:r>
          </w:p>
        </w:tc>
        <w:tc>
          <w:tcPr>
            <w:tcW w:w="5429" w:type="dxa"/>
            <w:tcBorders>
              <w:bottom w:val="single" w:sz="12" w:space="0" w:color="3C3388" w:themeColor="accent6"/>
            </w:tcBorders>
            <w:vAlign w:val="center"/>
          </w:tcPr>
          <w:p w14:paraId="2CAEDD86" w14:textId="77777777" w:rsidR="00C75921" w:rsidRDefault="00EF4CCC" w:rsidP="00C75921">
            <w:pPr>
              <w:pBdr>
                <w:left w:val="single" w:sz="4" w:space="4" w:color="auto"/>
              </w:pBdr>
              <w:rPr>
                <w:rFonts w:ascii="Arial" w:hAnsi="Arial" w:cs="Arial"/>
              </w:rPr>
            </w:pPr>
            <w:hyperlink r:id="rId10" w:history="1">
              <w:r w:rsidRPr="00FA6C0B">
                <w:rPr>
                  <w:rStyle w:val="Hyperlink"/>
                  <w:rFonts w:ascii="Arial" w:hAnsi="Arial" w:cs="Arial"/>
                </w:rPr>
                <w:t>jpsmyers21@gmail.com</w:t>
              </w:r>
            </w:hyperlink>
            <w:r>
              <w:rPr>
                <w:rFonts w:ascii="Arial" w:hAnsi="Arial" w:cs="Arial"/>
              </w:rPr>
              <w:t xml:space="preserve"> | </w:t>
            </w:r>
            <w:r w:rsidR="004C66D5">
              <w:rPr>
                <w:rFonts w:ascii="Arial" w:hAnsi="Arial" w:cs="Arial"/>
              </w:rPr>
              <w:t>570</w:t>
            </w:r>
            <w:r w:rsidR="00E7762C">
              <w:rPr>
                <w:rFonts w:ascii="Arial" w:hAnsi="Arial" w:cs="Arial"/>
              </w:rPr>
              <w:t>.</w:t>
            </w:r>
            <w:r w:rsidR="004C66D5">
              <w:rPr>
                <w:rFonts w:ascii="Arial" w:hAnsi="Arial" w:cs="Arial"/>
              </w:rPr>
              <w:t>290</w:t>
            </w:r>
            <w:r w:rsidR="00E7762C">
              <w:rPr>
                <w:rFonts w:ascii="Arial" w:hAnsi="Arial" w:cs="Arial"/>
              </w:rPr>
              <w:t>.</w:t>
            </w:r>
            <w:r w:rsidR="004C66D5">
              <w:rPr>
                <w:rFonts w:ascii="Arial" w:hAnsi="Arial" w:cs="Arial"/>
              </w:rPr>
              <w:t>6709</w:t>
            </w:r>
            <w:r>
              <w:rPr>
                <w:rFonts w:ascii="Arial" w:hAnsi="Arial" w:cs="Arial"/>
              </w:rPr>
              <w:t xml:space="preserve"> | </w:t>
            </w:r>
            <w:r w:rsidR="004C66D5">
              <w:rPr>
                <w:rFonts w:ascii="Arial" w:hAnsi="Arial" w:cs="Arial"/>
              </w:rPr>
              <w:t>Scranton, PA</w:t>
            </w:r>
          </w:p>
          <w:p w14:paraId="090308EA" w14:textId="77777777" w:rsidR="00C75921" w:rsidRDefault="00C75921" w:rsidP="00C75921">
            <w:pPr>
              <w:pBdr>
                <w:left w:val="single" w:sz="4" w:space="4" w:color="auto"/>
              </w:pBdr>
              <w:rPr>
                <w:rFonts w:ascii="Arial" w:hAnsi="Arial" w:cs="Arial"/>
              </w:rPr>
            </w:pPr>
            <w:hyperlink r:id="rId11" w:history="1">
              <w:r w:rsidRPr="00FA6C0B">
                <w:rPr>
                  <w:rStyle w:val="Hyperlink"/>
                  <w:rFonts w:ascii="Arial" w:hAnsi="Arial" w:cs="Arial"/>
                </w:rPr>
                <w:t>https://www.linkedin.com/in/john-myers-41820190/</w:t>
              </w:r>
            </w:hyperlink>
            <w:r>
              <w:rPr>
                <w:rFonts w:ascii="Arial" w:hAnsi="Arial" w:cs="Arial"/>
              </w:rPr>
              <w:t xml:space="preserve"> </w:t>
            </w:r>
          </w:p>
          <w:p w14:paraId="6C170309" w14:textId="26215D4F" w:rsidR="006A6B15" w:rsidRPr="00E03BEF" w:rsidRDefault="006A6B15" w:rsidP="00C75921">
            <w:pPr>
              <w:pBdr>
                <w:left w:val="single" w:sz="4" w:space="4" w:color="auto"/>
              </w:pBdr>
              <w:rPr>
                <w:rFonts w:ascii="Arial" w:hAnsi="Arial" w:cs="Arial"/>
              </w:rPr>
            </w:pPr>
            <w:hyperlink r:id="rId12" w:history="1">
              <w:r w:rsidRPr="00683E92">
                <w:rPr>
                  <w:rStyle w:val="Hyperlink"/>
                  <w:rFonts w:ascii="Arial" w:hAnsi="Arial" w:cs="Arial"/>
                </w:rPr>
                <w:t>https://jpsmyers21.github.io/JohnMyersResume/</w:t>
              </w:r>
            </w:hyperlink>
            <w:r>
              <w:rPr>
                <w:rFonts w:ascii="Arial" w:hAnsi="Arial" w:cs="Arial"/>
              </w:rPr>
              <w:t xml:space="preserve"> </w:t>
            </w:r>
          </w:p>
        </w:tc>
      </w:tr>
      <w:tr w:rsidR="004C66D5" w:rsidRPr="00E03BEF" w14:paraId="1EF2AA07" w14:textId="77777777" w:rsidTr="001B6767">
        <w:tblPrEx>
          <w:tblCellMar>
            <w:top w:w="216" w:type="dxa"/>
            <w:left w:w="216" w:type="dxa"/>
            <w:right w:w="216" w:type="dxa"/>
          </w:tblCellMar>
        </w:tblPrEx>
        <w:trPr>
          <w:trHeight w:val="2274"/>
        </w:trPr>
        <w:tc>
          <w:tcPr>
            <w:tcW w:w="2970" w:type="dxa"/>
            <w:vMerge w:val="restart"/>
            <w:tcBorders>
              <w:top w:val="single" w:sz="12" w:space="0" w:color="3C3388" w:themeColor="accent6"/>
              <w:right w:val="single" w:sz="12" w:space="0" w:color="3C3388" w:themeColor="accent6"/>
            </w:tcBorders>
          </w:tcPr>
          <w:p w14:paraId="61415BD1" w14:textId="77777777" w:rsidR="004C66D5" w:rsidRPr="00E03BEF" w:rsidRDefault="00000000" w:rsidP="004C66D5">
            <w:pPr>
              <w:pStyle w:val="Heading1"/>
              <w:spacing w:before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723097672"/>
                <w:placeholder>
                  <w:docPart w:val="A10448A6459345EBBF5FB0A227EE184B"/>
                </w:placeholder>
                <w:temporary/>
                <w:showingPlcHdr/>
                <w15:appearance w15:val="hidden"/>
                <w:text/>
              </w:sdtPr>
              <w:sdtContent>
                <w:r w:rsidR="004C66D5" w:rsidRPr="00EB3F35">
                  <w:rPr>
                    <w:rFonts w:ascii="Arial" w:hAnsi="Arial" w:cs="Arial"/>
                    <w:u w:val="single"/>
                  </w:rPr>
                  <w:t>Education</w:t>
                </w:r>
              </w:sdtContent>
            </w:sdt>
          </w:p>
          <w:p w14:paraId="236C5332" w14:textId="77777777" w:rsidR="004C66D5" w:rsidRPr="00C75921" w:rsidRDefault="004C66D5" w:rsidP="004C66D5">
            <w:pPr>
              <w:rPr>
                <w:rFonts w:ascii="Arial" w:hAnsi="Arial" w:cs="Arial"/>
                <w:b/>
                <w:bCs/>
                <w:sz w:val="18"/>
                <w:szCs w:val="22"/>
              </w:rPr>
            </w:pPr>
            <w:r w:rsidRPr="00C75921">
              <w:rPr>
                <w:rFonts w:ascii="Arial" w:hAnsi="Arial" w:cs="Arial"/>
                <w:b/>
                <w:bCs/>
                <w:sz w:val="18"/>
                <w:szCs w:val="22"/>
              </w:rPr>
              <w:t>Norwich University</w:t>
            </w:r>
          </w:p>
          <w:p w14:paraId="0DC058B8" w14:textId="77777777" w:rsidR="004C66D5" w:rsidRPr="00C75921" w:rsidRDefault="004C66D5" w:rsidP="004C66D5">
            <w:pPr>
              <w:rPr>
                <w:rFonts w:ascii="Arial" w:hAnsi="Arial" w:cs="Arial"/>
                <w:i/>
                <w:iCs/>
                <w:sz w:val="18"/>
                <w:szCs w:val="22"/>
              </w:rPr>
            </w:pPr>
            <w:r w:rsidRPr="00C75921">
              <w:rPr>
                <w:rFonts w:ascii="Arial" w:hAnsi="Arial" w:cs="Arial"/>
                <w:i/>
                <w:iCs/>
                <w:sz w:val="18"/>
                <w:szCs w:val="22"/>
              </w:rPr>
              <w:t>Northfield, VT</w:t>
            </w:r>
          </w:p>
          <w:p w14:paraId="1FAB233E" w14:textId="5C120F84" w:rsidR="004C66D5" w:rsidRDefault="004C66D5" w:rsidP="004C66D5">
            <w:pPr>
              <w:rPr>
                <w:rFonts w:ascii="Arial" w:hAnsi="Arial" w:cs="Arial"/>
                <w:b/>
                <w:bCs/>
                <w:sz w:val="18"/>
                <w:szCs w:val="22"/>
              </w:rPr>
            </w:pPr>
            <w:r w:rsidRPr="00C75921">
              <w:rPr>
                <w:rFonts w:ascii="Arial" w:hAnsi="Arial" w:cs="Arial"/>
                <w:b/>
                <w:bCs/>
                <w:sz w:val="18"/>
                <w:szCs w:val="22"/>
              </w:rPr>
              <w:t>BS in Mathematics</w:t>
            </w:r>
          </w:p>
          <w:p w14:paraId="1F72C2C7" w14:textId="77777777" w:rsidR="001B6767" w:rsidRPr="001B6767" w:rsidRDefault="001B6767" w:rsidP="004C66D5">
            <w:pPr>
              <w:rPr>
                <w:rFonts w:ascii="Arial" w:hAnsi="Arial" w:cs="Arial"/>
                <w:b/>
                <w:bCs/>
                <w:sz w:val="18"/>
                <w:szCs w:val="22"/>
              </w:rPr>
            </w:pPr>
          </w:p>
          <w:p w14:paraId="35B48481" w14:textId="77777777" w:rsidR="004C66D5" w:rsidRPr="00E03BEF" w:rsidRDefault="004C66D5" w:rsidP="004C66D5">
            <w:pPr>
              <w:pStyle w:val="Heading1"/>
              <w:rPr>
                <w:rFonts w:ascii="Arial" w:hAnsi="Arial" w:cs="Arial"/>
              </w:rPr>
            </w:pPr>
            <w:r w:rsidRPr="00EB3F35">
              <w:rPr>
                <w:rFonts w:ascii="Arial" w:hAnsi="Arial" w:cs="Arial"/>
                <w:u w:val="single"/>
              </w:rPr>
              <w:t>Certifications</w:t>
            </w:r>
          </w:p>
          <w:p w14:paraId="694C2B2B" w14:textId="77777777" w:rsidR="004C66D5" w:rsidRPr="00C75921" w:rsidRDefault="004C66D5" w:rsidP="004C66D5">
            <w:pPr>
              <w:rPr>
                <w:rFonts w:ascii="Arial" w:hAnsi="Arial" w:cs="Arial"/>
                <w:b/>
                <w:bCs/>
                <w:sz w:val="18"/>
                <w:szCs w:val="22"/>
              </w:rPr>
            </w:pPr>
            <w:r w:rsidRPr="00C75921">
              <w:rPr>
                <w:rFonts w:ascii="Arial" w:hAnsi="Arial" w:cs="Arial"/>
                <w:b/>
                <w:bCs/>
                <w:sz w:val="18"/>
                <w:szCs w:val="22"/>
              </w:rPr>
              <w:t xml:space="preserve">CSM - Certified </w:t>
            </w:r>
          </w:p>
          <w:p w14:paraId="2A20F673" w14:textId="77777777" w:rsidR="004C66D5" w:rsidRPr="00C75921" w:rsidRDefault="004C66D5" w:rsidP="004C66D5">
            <w:pPr>
              <w:rPr>
                <w:rFonts w:ascii="Arial" w:hAnsi="Arial" w:cs="Arial"/>
                <w:b/>
                <w:bCs/>
                <w:sz w:val="18"/>
                <w:szCs w:val="22"/>
              </w:rPr>
            </w:pPr>
            <w:r w:rsidRPr="00C75921">
              <w:rPr>
                <w:rFonts w:ascii="Arial" w:hAnsi="Arial" w:cs="Arial"/>
                <w:b/>
                <w:bCs/>
                <w:sz w:val="18"/>
                <w:szCs w:val="22"/>
              </w:rPr>
              <w:t>Scrum Master</w:t>
            </w:r>
          </w:p>
          <w:p w14:paraId="4D9B6DD9" w14:textId="77777777" w:rsidR="004C66D5" w:rsidRPr="00C75921" w:rsidRDefault="004C66D5" w:rsidP="004C66D5">
            <w:pPr>
              <w:rPr>
                <w:rFonts w:ascii="Arial" w:hAnsi="Arial" w:cs="Arial"/>
                <w:i/>
                <w:iCs/>
                <w:sz w:val="18"/>
                <w:szCs w:val="22"/>
              </w:rPr>
            </w:pPr>
            <w:r w:rsidRPr="00C75921">
              <w:rPr>
                <w:rFonts w:ascii="Arial" w:hAnsi="Arial" w:cs="Arial"/>
                <w:i/>
                <w:iCs/>
                <w:sz w:val="18"/>
                <w:szCs w:val="22"/>
              </w:rPr>
              <w:t>ScrumAlliance</w:t>
            </w:r>
          </w:p>
          <w:p w14:paraId="5ED1F007" w14:textId="77777777" w:rsidR="004C66D5" w:rsidRPr="00C75921" w:rsidRDefault="004C66D5" w:rsidP="004C66D5">
            <w:pPr>
              <w:rPr>
                <w:rFonts w:ascii="Arial" w:hAnsi="Arial" w:cs="Arial"/>
                <w:sz w:val="18"/>
                <w:szCs w:val="22"/>
              </w:rPr>
            </w:pPr>
          </w:p>
          <w:p w14:paraId="36F22059" w14:textId="77777777" w:rsidR="004C66D5" w:rsidRPr="00C75921" w:rsidRDefault="004C66D5" w:rsidP="004C66D5">
            <w:pPr>
              <w:rPr>
                <w:rFonts w:ascii="Arial" w:hAnsi="Arial" w:cs="Arial"/>
                <w:b/>
                <w:bCs/>
                <w:sz w:val="18"/>
                <w:szCs w:val="22"/>
              </w:rPr>
            </w:pPr>
            <w:r w:rsidRPr="00C75921">
              <w:rPr>
                <w:rFonts w:ascii="Arial" w:hAnsi="Arial" w:cs="Arial"/>
                <w:b/>
                <w:bCs/>
                <w:sz w:val="18"/>
                <w:szCs w:val="22"/>
              </w:rPr>
              <w:t xml:space="preserve">Lean Six Sigma </w:t>
            </w:r>
          </w:p>
          <w:p w14:paraId="01CFCE14" w14:textId="77777777" w:rsidR="004C66D5" w:rsidRPr="00C75921" w:rsidRDefault="004C66D5" w:rsidP="004C66D5">
            <w:pPr>
              <w:rPr>
                <w:rFonts w:ascii="Arial" w:hAnsi="Arial" w:cs="Arial"/>
                <w:b/>
                <w:bCs/>
                <w:sz w:val="18"/>
                <w:szCs w:val="22"/>
              </w:rPr>
            </w:pPr>
            <w:r w:rsidRPr="00C75921">
              <w:rPr>
                <w:rFonts w:ascii="Arial" w:hAnsi="Arial" w:cs="Arial"/>
                <w:b/>
                <w:bCs/>
                <w:sz w:val="18"/>
                <w:szCs w:val="22"/>
              </w:rPr>
              <w:t>Yellow Belt</w:t>
            </w:r>
          </w:p>
          <w:p w14:paraId="1C217D48" w14:textId="77777777" w:rsidR="004C66D5" w:rsidRDefault="004C66D5" w:rsidP="004C66D5">
            <w:pPr>
              <w:rPr>
                <w:rFonts w:ascii="Arial" w:hAnsi="Arial" w:cs="Arial"/>
                <w:i/>
                <w:iCs/>
                <w:sz w:val="18"/>
                <w:szCs w:val="22"/>
              </w:rPr>
            </w:pPr>
            <w:r w:rsidRPr="00C75921">
              <w:rPr>
                <w:rFonts w:ascii="Arial" w:hAnsi="Arial" w:cs="Arial"/>
                <w:i/>
                <w:iCs/>
                <w:sz w:val="18"/>
                <w:szCs w:val="22"/>
              </w:rPr>
              <w:t>C.S.S.C. / Six Sigma Online</w:t>
            </w:r>
          </w:p>
          <w:p w14:paraId="268CF4B5" w14:textId="77777777" w:rsidR="00955AEE" w:rsidRDefault="00955AEE" w:rsidP="004C66D5">
            <w:pPr>
              <w:rPr>
                <w:rFonts w:ascii="Arial" w:hAnsi="Arial" w:cs="Arial"/>
                <w:i/>
                <w:iCs/>
                <w:sz w:val="18"/>
                <w:szCs w:val="22"/>
              </w:rPr>
            </w:pPr>
          </w:p>
          <w:p w14:paraId="472410C3" w14:textId="38174C9A" w:rsidR="00955AEE" w:rsidRPr="0034188D" w:rsidRDefault="00633161" w:rsidP="004C66D5">
            <w:pPr>
              <w:rPr>
                <w:rFonts w:ascii="Arial" w:hAnsi="Arial" w:cs="Arial"/>
                <w:b/>
                <w:bCs/>
                <w:sz w:val="18"/>
                <w:szCs w:val="22"/>
              </w:rPr>
            </w:pPr>
            <w:r w:rsidRPr="0034188D">
              <w:rPr>
                <w:rFonts w:ascii="Arial" w:hAnsi="Arial" w:cs="Arial"/>
                <w:b/>
                <w:bCs/>
                <w:sz w:val="18"/>
                <w:szCs w:val="22"/>
              </w:rPr>
              <w:t>Associate Business Process Analyst Career Journey</w:t>
            </w:r>
          </w:p>
          <w:p w14:paraId="7B6A2B43" w14:textId="7AB3C3D2" w:rsidR="0034188D" w:rsidRPr="00C75921" w:rsidRDefault="0034188D" w:rsidP="004C66D5">
            <w:pPr>
              <w:rPr>
                <w:rFonts w:ascii="Arial" w:hAnsi="Arial" w:cs="Arial"/>
                <w:i/>
                <w:iCs/>
                <w:sz w:val="18"/>
                <w:szCs w:val="22"/>
              </w:rPr>
            </w:pPr>
            <w:r>
              <w:rPr>
                <w:rFonts w:ascii="Arial" w:hAnsi="Arial" w:cs="Arial"/>
                <w:i/>
                <w:iCs/>
                <w:sz w:val="18"/>
                <w:szCs w:val="22"/>
              </w:rPr>
              <w:t>ServiceNow University</w:t>
            </w:r>
          </w:p>
          <w:p w14:paraId="4BCFE67C" w14:textId="77777777" w:rsidR="004C66D5" w:rsidRPr="00C75921" w:rsidRDefault="004C66D5" w:rsidP="004C66D5">
            <w:pPr>
              <w:rPr>
                <w:rFonts w:ascii="Arial" w:hAnsi="Arial" w:cs="Arial"/>
                <w:sz w:val="18"/>
                <w:szCs w:val="22"/>
              </w:rPr>
            </w:pPr>
          </w:p>
          <w:p w14:paraId="01C9FDCA" w14:textId="77777777" w:rsidR="004C66D5" w:rsidRPr="00C75921" w:rsidRDefault="004C66D5" w:rsidP="004C66D5">
            <w:pPr>
              <w:rPr>
                <w:rFonts w:ascii="Arial" w:hAnsi="Arial" w:cs="Arial"/>
                <w:b/>
                <w:bCs/>
                <w:sz w:val="18"/>
                <w:szCs w:val="22"/>
              </w:rPr>
            </w:pPr>
            <w:r w:rsidRPr="00C75921">
              <w:rPr>
                <w:rFonts w:ascii="Arial" w:hAnsi="Arial" w:cs="Arial"/>
                <w:b/>
                <w:bCs/>
                <w:sz w:val="18"/>
                <w:szCs w:val="22"/>
              </w:rPr>
              <w:t>Series 6 / Series 63</w:t>
            </w:r>
          </w:p>
          <w:p w14:paraId="03D7A9C0" w14:textId="012942A1" w:rsidR="004C66D5" w:rsidRDefault="004C66D5" w:rsidP="004C66D5">
            <w:pPr>
              <w:rPr>
                <w:rFonts w:ascii="Arial" w:hAnsi="Arial" w:cs="Arial"/>
                <w:i/>
                <w:iCs/>
                <w:sz w:val="18"/>
                <w:szCs w:val="22"/>
              </w:rPr>
            </w:pPr>
            <w:r w:rsidRPr="00C75921">
              <w:rPr>
                <w:rFonts w:ascii="Arial" w:hAnsi="Arial" w:cs="Arial"/>
                <w:i/>
                <w:iCs/>
                <w:sz w:val="18"/>
                <w:szCs w:val="22"/>
              </w:rPr>
              <w:t>FINRA</w:t>
            </w:r>
          </w:p>
          <w:p w14:paraId="76C7FF85" w14:textId="77777777" w:rsidR="001B6767" w:rsidRPr="001B6767" w:rsidRDefault="001B6767" w:rsidP="004C66D5">
            <w:pPr>
              <w:rPr>
                <w:rFonts w:ascii="Arial" w:hAnsi="Arial" w:cs="Arial"/>
                <w:i/>
                <w:iCs/>
              </w:rPr>
            </w:pPr>
          </w:p>
          <w:p w14:paraId="0397E679" w14:textId="77777777" w:rsidR="004C66D5" w:rsidRPr="00E03BEF" w:rsidRDefault="00000000" w:rsidP="004C66D5">
            <w:pPr>
              <w:pStyle w:val="Heading1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700208999"/>
                <w:placeholder>
                  <w:docPart w:val="1CE3617C636F42CEB2B6B8B4C91E4EAE"/>
                </w:placeholder>
                <w:temporary/>
                <w:showingPlcHdr/>
                <w15:appearance w15:val="hidden"/>
                <w:text/>
              </w:sdtPr>
              <w:sdtContent>
                <w:r w:rsidR="004C66D5" w:rsidRPr="00EB3F35">
                  <w:rPr>
                    <w:rFonts w:ascii="Arial" w:hAnsi="Arial" w:cs="Arial"/>
                    <w:u w:val="single"/>
                  </w:rPr>
                  <w:t>Key Skills</w:t>
                </w:r>
              </w:sdtContent>
            </w:sdt>
          </w:p>
          <w:p w14:paraId="761D3039" w14:textId="77777777" w:rsidR="003714C3" w:rsidRPr="003714C3" w:rsidRDefault="003714C3" w:rsidP="003714C3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8"/>
                <w:szCs w:val="22"/>
              </w:rPr>
            </w:pPr>
            <w:r w:rsidRPr="003714C3">
              <w:rPr>
                <w:rFonts w:ascii="Arial" w:hAnsi="Arial" w:cs="Arial"/>
                <w:sz w:val="18"/>
                <w:szCs w:val="22"/>
              </w:rPr>
              <w:t>Project Management</w:t>
            </w:r>
          </w:p>
          <w:p w14:paraId="58CFE687" w14:textId="77777777" w:rsidR="003714C3" w:rsidRPr="003714C3" w:rsidRDefault="003714C3" w:rsidP="003714C3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8"/>
                <w:szCs w:val="22"/>
              </w:rPr>
            </w:pPr>
            <w:r w:rsidRPr="003714C3">
              <w:rPr>
                <w:rFonts w:ascii="Arial" w:hAnsi="Arial" w:cs="Arial"/>
                <w:sz w:val="18"/>
                <w:szCs w:val="22"/>
              </w:rPr>
              <w:t>Requirements Gathering &amp; Stakeholder Management</w:t>
            </w:r>
          </w:p>
          <w:p w14:paraId="3ACBB192" w14:textId="77777777" w:rsidR="003714C3" w:rsidRPr="003714C3" w:rsidRDefault="003714C3" w:rsidP="003714C3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8"/>
                <w:szCs w:val="22"/>
              </w:rPr>
            </w:pPr>
            <w:r w:rsidRPr="003714C3">
              <w:rPr>
                <w:rFonts w:ascii="Arial" w:hAnsi="Arial" w:cs="Arial"/>
                <w:sz w:val="18"/>
                <w:szCs w:val="22"/>
              </w:rPr>
              <w:t>Team Communication</w:t>
            </w:r>
          </w:p>
          <w:p w14:paraId="3367F06D" w14:textId="77777777" w:rsidR="003714C3" w:rsidRPr="003714C3" w:rsidRDefault="003714C3" w:rsidP="003714C3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8"/>
                <w:szCs w:val="22"/>
              </w:rPr>
            </w:pPr>
            <w:r w:rsidRPr="003714C3">
              <w:rPr>
                <w:rFonts w:ascii="Arial" w:hAnsi="Arial" w:cs="Arial"/>
                <w:sz w:val="18"/>
                <w:szCs w:val="22"/>
              </w:rPr>
              <w:t>Data Analysis</w:t>
            </w:r>
          </w:p>
          <w:p w14:paraId="357F5CE4" w14:textId="77777777" w:rsidR="003714C3" w:rsidRPr="003714C3" w:rsidRDefault="003714C3" w:rsidP="003714C3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8"/>
                <w:szCs w:val="22"/>
              </w:rPr>
            </w:pPr>
            <w:r w:rsidRPr="003714C3">
              <w:rPr>
                <w:rFonts w:ascii="Arial" w:hAnsi="Arial" w:cs="Arial"/>
                <w:sz w:val="18"/>
                <w:szCs w:val="22"/>
              </w:rPr>
              <w:t>Excel Modeling</w:t>
            </w:r>
          </w:p>
          <w:p w14:paraId="721B61C1" w14:textId="77777777" w:rsidR="003714C3" w:rsidRPr="003714C3" w:rsidRDefault="003714C3" w:rsidP="003714C3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8"/>
                <w:szCs w:val="22"/>
              </w:rPr>
            </w:pPr>
            <w:r w:rsidRPr="003714C3">
              <w:rPr>
                <w:rFonts w:ascii="Arial" w:hAnsi="Arial" w:cs="Arial"/>
                <w:sz w:val="18"/>
                <w:szCs w:val="22"/>
              </w:rPr>
              <w:t>Jira / Confluence</w:t>
            </w:r>
          </w:p>
          <w:p w14:paraId="1F821B88" w14:textId="77777777" w:rsidR="003714C3" w:rsidRPr="003714C3" w:rsidRDefault="003714C3" w:rsidP="003714C3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8"/>
                <w:szCs w:val="22"/>
              </w:rPr>
            </w:pPr>
            <w:r w:rsidRPr="003714C3">
              <w:rPr>
                <w:rFonts w:ascii="Arial" w:hAnsi="Arial" w:cs="Arial"/>
                <w:sz w:val="18"/>
                <w:szCs w:val="22"/>
              </w:rPr>
              <w:t>Agile/Scrum Development</w:t>
            </w:r>
          </w:p>
          <w:p w14:paraId="5D66F1F8" w14:textId="77777777" w:rsidR="003714C3" w:rsidRDefault="003714C3" w:rsidP="003714C3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8"/>
                <w:szCs w:val="22"/>
              </w:rPr>
            </w:pPr>
            <w:r w:rsidRPr="003714C3">
              <w:rPr>
                <w:rFonts w:ascii="Arial" w:hAnsi="Arial" w:cs="Arial"/>
                <w:sz w:val="18"/>
                <w:szCs w:val="22"/>
              </w:rPr>
              <w:t>Financial and Regulatory Systems</w:t>
            </w:r>
          </w:p>
          <w:p w14:paraId="549FDC84" w14:textId="77777777" w:rsidR="0034188D" w:rsidRPr="003714C3" w:rsidRDefault="0034188D" w:rsidP="0034188D">
            <w:pPr>
              <w:pStyle w:val="ListParagraph"/>
              <w:ind w:left="360"/>
              <w:rPr>
                <w:rFonts w:ascii="Arial" w:hAnsi="Arial" w:cs="Arial"/>
                <w:sz w:val="18"/>
                <w:szCs w:val="22"/>
              </w:rPr>
            </w:pPr>
          </w:p>
          <w:p w14:paraId="2B152592" w14:textId="77777777" w:rsidR="00E42FB3" w:rsidRPr="00C31F51" w:rsidRDefault="00E42FB3" w:rsidP="00E42FB3">
            <w:pPr>
              <w:ind w:left="360"/>
              <w:rPr>
                <w:rFonts w:ascii="Arial" w:hAnsi="Arial" w:cs="Arial"/>
              </w:rPr>
            </w:pPr>
          </w:p>
          <w:p w14:paraId="0246A962" w14:textId="6BDCBB2E" w:rsidR="00E7762C" w:rsidRPr="00EB3F35" w:rsidRDefault="00E7762C" w:rsidP="00E7762C">
            <w:pPr>
              <w:spacing w:after="120"/>
              <w:rPr>
                <w:rFonts w:ascii="Arial" w:hAnsi="Arial" w:cs="Arial"/>
                <w:color w:val="3C3388" w:themeColor="accent6"/>
                <w:sz w:val="28"/>
                <w:u w:val="single"/>
              </w:rPr>
            </w:pPr>
            <w:r w:rsidRPr="00EB3F35">
              <w:rPr>
                <w:rFonts w:ascii="Arial" w:hAnsi="Arial" w:cs="Arial"/>
                <w:color w:val="3C3388" w:themeColor="accent6"/>
                <w:sz w:val="28"/>
                <w:u w:val="single"/>
              </w:rPr>
              <w:t>Tools / Technology</w:t>
            </w:r>
          </w:p>
          <w:p w14:paraId="50490897" w14:textId="77777777" w:rsidR="00E7762C" w:rsidRPr="00C75921" w:rsidRDefault="00E7762C" w:rsidP="00E7762C">
            <w:pPr>
              <w:rPr>
                <w:rFonts w:ascii="Arial" w:hAnsi="Arial" w:cs="Arial"/>
                <w:b/>
                <w:bCs/>
                <w:sz w:val="18"/>
                <w:szCs w:val="22"/>
              </w:rPr>
            </w:pPr>
            <w:r w:rsidRPr="00C75921">
              <w:rPr>
                <w:rFonts w:ascii="Arial" w:hAnsi="Arial" w:cs="Arial"/>
                <w:b/>
                <w:bCs/>
                <w:sz w:val="18"/>
                <w:szCs w:val="22"/>
              </w:rPr>
              <w:t>Advanced:</w:t>
            </w:r>
          </w:p>
          <w:p w14:paraId="3C5B8DDC" w14:textId="255196FA" w:rsidR="00C75921" w:rsidRDefault="00E7762C" w:rsidP="00E7762C">
            <w:pPr>
              <w:rPr>
                <w:rFonts w:ascii="Arial" w:hAnsi="Arial" w:cs="Arial"/>
                <w:sz w:val="18"/>
                <w:szCs w:val="22"/>
              </w:rPr>
            </w:pPr>
            <w:r w:rsidRPr="00C75921">
              <w:rPr>
                <w:rFonts w:ascii="Arial" w:hAnsi="Arial" w:cs="Arial"/>
                <w:sz w:val="18"/>
                <w:szCs w:val="22"/>
              </w:rPr>
              <w:t>Tableau • Jira • Confluence Excel • Word •  PowerPoint SQL</w:t>
            </w:r>
          </w:p>
          <w:p w14:paraId="341C8618" w14:textId="77777777" w:rsidR="0034188D" w:rsidRDefault="0034188D" w:rsidP="00E7762C">
            <w:pPr>
              <w:rPr>
                <w:rFonts w:ascii="Arial" w:hAnsi="Arial" w:cs="Arial"/>
                <w:sz w:val="18"/>
                <w:szCs w:val="22"/>
              </w:rPr>
            </w:pPr>
          </w:p>
          <w:p w14:paraId="6B371B42" w14:textId="77777777" w:rsidR="0034188D" w:rsidRPr="009250EF" w:rsidRDefault="0034188D" w:rsidP="00E7762C">
            <w:pPr>
              <w:rPr>
                <w:rFonts w:ascii="Arial" w:hAnsi="Arial" w:cs="Arial"/>
                <w:sz w:val="18"/>
                <w:szCs w:val="22"/>
              </w:rPr>
            </w:pPr>
          </w:p>
          <w:p w14:paraId="1A9ABFF4" w14:textId="77777777" w:rsidR="00E7762C" w:rsidRPr="00C75921" w:rsidRDefault="00E7762C" w:rsidP="00E7762C">
            <w:pPr>
              <w:rPr>
                <w:rFonts w:ascii="Arial" w:hAnsi="Arial" w:cs="Arial"/>
                <w:b/>
                <w:bCs/>
                <w:sz w:val="18"/>
                <w:szCs w:val="22"/>
              </w:rPr>
            </w:pPr>
            <w:r w:rsidRPr="00C75921">
              <w:rPr>
                <w:rFonts w:ascii="Arial" w:hAnsi="Arial" w:cs="Arial"/>
                <w:b/>
                <w:bCs/>
                <w:sz w:val="18"/>
                <w:szCs w:val="22"/>
              </w:rPr>
              <w:lastRenderedPageBreak/>
              <w:t>Basic:</w:t>
            </w:r>
          </w:p>
          <w:p w14:paraId="573A3B6D" w14:textId="17F12870" w:rsidR="00E7762C" w:rsidRPr="00C75921" w:rsidRDefault="00E7762C" w:rsidP="00E7762C">
            <w:pPr>
              <w:rPr>
                <w:rFonts w:ascii="Arial" w:hAnsi="Arial" w:cs="Arial"/>
                <w:sz w:val="18"/>
                <w:szCs w:val="22"/>
              </w:rPr>
            </w:pPr>
            <w:r w:rsidRPr="00C75921">
              <w:rPr>
                <w:rFonts w:ascii="Arial" w:hAnsi="Arial" w:cs="Arial"/>
                <w:sz w:val="18"/>
                <w:szCs w:val="22"/>
              </w:rPr>
              <w:t xml:space="preserve">Notion • Zapier • Miro • Figma </w:t>
            </w:r>
          </w:p>
          <w:p w14:paraId="22265A11" w14:textId="15118A27" w:rsidR="00E7762C" w:rsidRPr="00E7762C" w:rsidRDefault="00E7762C" w:rsidP="00E7762C">
            <w:pPr>
              <w:rPr>
                <w:rFonts w:ascii="Arial" w:hAnsi="Arial" w:cs="Arial"/>
              </w:rPr>
            </w:pPr>
            <w:r w:rsidRPr="00C75921">
              <w:rPr>
                <w:rFonts w:ascii="Arial" w:hAnsi="Arial" w:cs="Arial"/>
                <w:sz w:val="18"/>
                <w:szCs w:val="22"/>
              </w:rPr>
              <w:t xml:space="preserve">Power BI • </w:t>
            </w:r>
            <w:r w:rsidR="00551284">
              <w:rPr>
                <w:rFonts w:ascii="Arial" w:hAnsi="Arial" w:cs="Arial"/>
                <w:sz w:val="18"/>
                <w:szCs w:val="22"/>
              </w:rPr>
              <w:t>Visual Studio</w:t>
            </w:r>
            <w:r w:rsidRPr="00C75921">
              <w:rPr>
                <w:rFonts w:ascii="Arial" w:hAnsi="Arial" w:cs="Arial"/>
                <w:sz w:val="18"/>
                <w:szCs w:val="22"/>
              </w:rPr>
              <w:t xml:space="preserve"> •</w:t>
            </w:r>
            <w:r w:rsidR="00551284">
              <w:rPr>
                <w:rFonts w:ascii="Arial" w:hAnsi="Arial" w:cs="Arial"/>
                <w:sz w:val="18"/>
                <w:szCs w:val="22"/>
              </w:rPr>
              <w:t xml:space="preserve"> </w:t>
            </w:r>
            <w:r w:rsidRPr="00C75921">
              <w:rPr>
                <w:rFonts w:ascii="Arial" w:hAnsi="Arial" w:cs="Arial"/>
                <w:sz w:val="18"/>
                <w:szCs w:val="22"/>
              </w:rPr>
              <w:t>HTML5 • CSS3</w:t>
            </w:r>
            <w:r w:rsidR="003017DC">
              <w:rPr>
                <w:rFonts w:ascii="Arial" w:hAnsi="Arial" w:cs="Arial"/>
                <w:sz w:val="18"/>
                <w:szCs w:val="22"/>
              </w:rPr>
              <w:t xml:space="preserve"> </w:t>
            </w:r>
            <w:r w:rsidR="003017DC" w:rsidRPr="00C75921">
              <w:rPr>
                <w:rFonts w:ascii="Arial" w:hAnsi="Arial" w:cs="Arial"/>
                <w:sz w:val="18"/>
                <w:szCs w:val="22"/>
              </w:rPr>
              <w:t>• Postman • Python</w:t>
            </w:r>
            <w:r w:rsidR="00955AEE">
              <w:rPr>
                <w:rFonts w:ascii="Arial" w:hAnsi="Arial" w:cs="Arial"/>
                <w:sz w:val="18"/>
                <w:szCs w:val="22"/>
              </w:rPr>
              <w:t xml:space="preserve"> </w:t>
            </w:r>
            <w:r w:rsidR="00955AEE" w:rsidRPr="00C75921">
              <w:rPr>
                <w:rFonts w:ascii="Arial" w:hAnsi="Arial" w:cs="Arial"/>
                <w:sz w:val="18"/>
                <w:szCs w:val="22"/>
              </w:rPr>
              <w:t>•</w:t>
            </w:r>
            <w:r w:rsidR="00955AEE">
              <w:rPr>
                <w:rFonts w:ascii="Arial" w:hAnsi="Arial" w:cs="Arial"/>
                <w:sz w:val="18"/>
                <w:szCs w:val="22"/>
              </w:rPr>
              <w:t xml:space="preserve"> ServiceNow</w:t>
            </w:r>
          </w:p>
        </w:tc>
        <w:tc>
          <w:tcPr>
            <w:tcW w:w="8370" w:type="dxa"/>
            <w:gridSpan w:val="3"/>
            <w:tcBorders>
              <w:top w:val="single" w:sz="12" w:space="0" w:color="3C3388" w:themeColor="accent6"/>
              <w:left w:val="single" w:sz="12" w:space="0" w:color="3C3388" w:themeColor="accent6"/>
            </w:tcBorders>
          </w:tcPr>
          <w:p w14:paraId="345A0A4E" w14:textId="17A4DEF0" w:rsidR="004C66D5" w:rsidRPr="00EB3F35" w:rsidRDefault="004C66D5" w:rsidP="007A24F6">
            <w:pPr>
              <w:pStyle w:val="Heading1"/>
              <w:spacing w:before="0"/>
              <w:rPr>
                <w:rFonts w:ascii="Arial" w:hAnsi="Arial" w:cs="Arial"/>
                <w:u w:val="single"/>
              </w:rPr>
            </w:pPr>
            <w:r w:rsidRPr="00EB3F35">
              <w:rPr>
                <w:rFonts w:ascii="Arial" w:hAnsi="Arial" w:cs="Arial"/>
                <w:u w:val="single"/>
              </w:rPr>
              <w:lastRenderedPageBreak/>
              <w:t>Professional Summary</w:t>
            </w:r>
          </w:p>
          <w:p w14:paraId="7D4A1ACA" w14:textId="1424F134" w:rsidR="004C66D5" w:rsidRPr="00E03BEF" w:rsidRDefault="004C66D5" w:rsidP="00672A17">
            <w:pPr>
              <w:rPr>
                <w:rFonts w:ascii="Arial" w:hAnsi="Arial" w:cs="Arial"/>
              </w:rPr>
            </w:pPr>
            <w:r w:rsidRPr="00B74084">
              <w:rPr>
                <w:rFonts w:ascii="Arial" w:hAnsi="Arial" w:cs="Arial"/>
                <w:b/>
                <w:bCs/>
                <w:color w:val="121512"/>
                <w:sz w:val="18"/>
                <w:szCs w:val="22"/>
                <w:shd w:val="clear" w:color="auto" w:fill="FFFFFF"/>
              </w:rPr>
              <w:t>Agile Delivery | Scalable Systems | Cross-Functional Leadership</w:t>
            </w:r>
            <w:r w:rsidRPr="00B74084">
              <w:rPr>
                <w:rFonts w:ascii="Arial" w:hAnsi="Arial" w:cs="Arial"/>
                <w:color w:val="121512"/>
                <w:sz w:val="18"/>
                <w:szCs w:val="22"/>
                <w:shd w:val="clear" w:color="auto" w:fill="FFFFFF"/>
              </w:rPr>
              <w:br/>
            </w:r>
            <w:r w:rsidR="000D5ED0">
              <w:rPr>
                <w:rFonts w:ascii="Arial" w:hAnsi="Arial" w:cs="Arial"/>
                <w:color w:val="121512"/>
                <w:sz w:val="18"/>
                <w:szCs w:val="22"/>
                <w:shd w:val="clear" w:color="auto" w:fill="FFFFFF"/>
              </w:rPr>
              <w:t>Versatile and r</w:t>
            </w:r>
            <w:r w:rsidR="00301AF0" w:rsidRPr="00301AF0">
              <w:rPr>
                <w:rFonts w:ascii="Arial" w:hAnsi="Arial" w:cs="Arial"/>
                <w:color w:val="121512"/>
                <w:sz w:val="18"/>
                <w:szCs w:val="22"/>
                <w:shd w:val="clear" w:color="auto" w:fill="FFFFFF"/>
              </w:rPr>
              <w:t xml:space="preserve">esults-driven Business Analyst with 5+ years of experience in </w:t>
            </w:r>
            <w:r w:rsidR="009D1966">
              <w:rPr>
                <w:rFonts w:ascii="Arial" w:hAnsi="Arial" w:cs="Arial"/>
                <w:color w:val="121512"/>
                <w:sz w:val="18"/>
                <w:szCs w:val="22"/>
                <w:shd w:val="clear" w:color="auto" w:fill="FFFFFF"/>
              </w:rPr>
              <w:t>driving enterprise system implementations</w:t>
            </w:r>
            <w:r w:rsidR="00301AF0" w:rsidRPr="00301AF0">
              <w:rPr>
                <w:rFonts w:ascii="Arial" w:hAnsi="Arial" w:cs="Arial"/>
                <w:color w:val="121512"/>
                <w:sz w:val="18"/>
                <w:szCs w:val="22"/>
                <w:shd w:val="clear" w:color="auto" w:fill="FFFFFF"/>
              </w:rPr>
              <w:t xml:space="preserve">. </w:t>
            </w:r>
            <w:r w:rsidR="00EF3021">
              <w:rPr>
                <w:rFonts w:ascii="Arial" w:hAnsi="Arial" w:cs="Arial"/>
                <w:color w:val="121512"/>
                <w:sz w:val="18"/>
                <w:szCs w:val="22"/>
                <w:shd w:val="clear" w:color="auto" w:fill="FFFFFF"/>
              </w:rPr>
              <w:t>Effective</w:t>
            </w:r>
            <w:r w:rsidR="00301AF0" w:rsidRPr="00301AF0">
              <w:rPr>
                <w:rFonts w:ascii="Arial" w:hAnsi="Arial" w:cs="Arial"/>
                <w:color w:val="121512"/>
                <w:sz w:val="18"/>
                <w:szCs w:val="22"/>
                <w:shd w:val="clear" w:color="auto" w:fill="FFFFFF"/>
              </w:rPr>
              <w:t xml:space="preserve"> at </w:t>
            </w:r>
            <w:r w:rsidR="00EF3021">
              <w:rPr>
                <w:rFonts w:ascii="Arial" w:hAnsi="Arial" w:cs="Arial"/>
                <w:color w:val="121512"/>
                <w:sz w:val="18"/>
                <w:szCs w:val="22"/>
                <w:shd w:val="clear" w:color="auto" w:fill="FFFFFF"/>
              </w:rPr>
              <w:t xml:space="preserve">managing cross-functional teams, </w:t>
            </w:r>
            <w:r w:rsidR="005F63E8">
              <w:rPr>
                <w:rFonts w:ascii="Arial" w:hAnsi="Arial" w:cs="Arial"/>
                <w:color w:val="121512"/>
                <w:sz w:val="18"/>
                <w:szCs w:val="22"/>
                <w:shd w:val="clear" w:color="auto" w:fill="FFFFFF"/>
              </w:rPr>
              <w:t xml:space="preserve">evaluating operational efficiency, and ensuring compliance </w:t>
            </w:r>
            <w:r w:rsidR="00C06000">
              <w:rPr>
                <w:rFonts w:ascii="Arial" w:hAnsi="Arial" w:cs="Arial"/>
                <w:color w:val="121512"/>
                <w:sz w:val="18"/>
                <w:szCs w:val="22"/>
                <w:shd w:val="clear" w:color="auto" w:fill="FFFFFF"/>
              </w:rPr>
              <w:t>with security, integration, and regulatory standards</w:t>
            </w:r>
            <w:r w:rsidR="00301AF0" w:rsidRPr="00301AF0">
              <w:rPr>
                <w:rFonts w:ascii="Arial" w:hAnsi="Arial" w:cs="Arial"/>
                <w:color w:val="121512"/>
                <w:sz w:val="18"/>
                <w:szCs w:val="22"/>
                <w:shd w:val="clear" w:color="auto" w:fill="FFFFFF"/>
              </w:rPr>
              <w:t xml:space="preserve">. </w:t>
            </w:r>
            <w:r w:rsidR="00507222" w:rsidRPr="00507222">
              <w:rPr>
                <w:rFonts w:ascii="Arial" w:hAnsi="Arial" w:cs="Arial"/>
                <w:color w:val="121512"/>
                <w:sz w:val="18"/>
                <w:szCs w:val="22"/>
                <w:shd w:val="clear" w:color="auto" w:fill="FFFFFF"/>
              </w:rPr>
              <w:t xml:space="preserve">Proven success in delivering scalable, durable, and user-centered technology solutions that support </w:t>
            </w:r>
            <w:r w:rsidR="00342D37">
              <w:rPr>
                <w:rFonts w:ascii="Arial" w:hAnsi="Arial" w:cs="Arial"/>
                <w:color w:val="121512"/>
                <w:sz w:val="18"/>
                <w:szCs w:val="22"/>
                <w:shd w:val="clear" w:color="auto" w:fill="FFFFFF"/>
              </w:rPr>
              <w:t>business</w:t>
            </w:r>
            <w:r w:rsidR="00507222" w:rsidRPr="00507222">
              <w:rPr>
                <w:rFonts w:ascii="Arial" w:hAnsi="Arial" w:cs="Arial"/>
                <w:color w:val="121512"/>
                <w:sz w:val="18"/>
                <w:szCs w:val="22"/>
                <w:shd w:val="clear" w:color="auto" w:fill="FFFFFF"/>
              </w:rPr>
              <w:t xml:space="preserve"> operations across multiple regions. Adept at </w:t>
            </w:r>
            <w:r w:rsidR="00507222">
              <w:rPr>
                <w:rFonts w:ascii="Arial" w:hAnsi="Arial" w:cs="Arial"/>
                <w:color w:val="121512"/>
                <w:sz w:val="18"/>
                <w:szCs w:val="22"/>
                <w:shd w:val="clear" w:color="auto" w:fill="FFFFFF"/>
              </w:rPr>
              <w:t>stakeholder management</w:t>
            </w:r>
            <w:r w:rsidR="00507222" w:rsidRPr="00507222">
              <w:rPr>
                <w:rFonts w:ascii="Arial" w:hAnsi="Arial" w:cs="Arial"/>
                <w:color w:val="121512"/>
                <w:sz w:val="18"/>
                <w:szCs w:val="22"/>
                <w:shd w:val="clear" w:color="auto" w:fill="FFFFFF"/>
              </w:rPr>
              <w:t>, requirements elicitation, and performance management of teams to achieve strategic objectives.</w:t>
            </w:r>
          </w:p>
        </w:tc>
      </w:tr>
      <w:tr w:rsidR="004C66D5" w:rsidRPr="00E03BEF" w14:paraId="15BA762A" w14:textId="77777777" w:rsidTr="001B6767">
        <w:tblPrEx>
          <w:tblCellMar>
            <w:top w:w="216" w:type="dxa"/>
            <w:left w:w="216" w:type="dxa"/>
            <w:right w:w="216" w:type="dxa"/>
          </w:tblCellMar>
        </w:tblPrEx>
        <w:trPr>
          <w:trHeight w:val="9027"/>
        </w:trPr>
        <w:tc>
          <w:tcPr>
            <w:tcW w:w="2970" w:type="dxa"/>
            <w:vMerge/>
            <w:tcBorders>
              <w:right w:val="single" w:sz="12" w:space="0" w:color="3C3388" w:themeColor="accent6"/>
            </w:tcBorders>
          </w:tcPr>
          <w:p w14:paraId="21B6C512" w14:textId="5C9405EF" w:rsidR="004C66D5" w:rsidRPr="004B695D" w:rsidRDefault="004C66D5" w:rsidP="00C4249B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8370" w:type="dxa"/>
            <w:gridSpan w:val="3"/>
            <w:tcBorders>
              <w:left w:val="single" w:sz="12" w:space="0" w:color="3C3388" w:themeColor="accent6"/>
            </w:tcBorders>
          </w:tcPr>
          <w:p w14:paraId="7BB30D27" w14:textId="1CD7BD91" w:rsidR="004C66D5" w:rsidRPr="00E03BEF" w:rsidRDefault="00000000" w:rsidP="00C4249B">
            <w:pPr>
              <w:pStyle w:val="Heading1"/>
              <w:spacing w:before="0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1214006938"/>
                <w:placeholder>
                  <w:docPart w:val="FCE44760B8614B349FA5CA47CA171C67"/>
                </w:placeholder>
                <w:temporary/>
                <w:showingPlcHdr/>
                <w15:appearance w15:val="hidden"/>
                <w:text/>
              </w:sdtPr>
              <w:sdtContent>
                <w:r w:rsidR="004C66D5" w:rsidRPr="00EB3F35">
                  <w:rPr>
                    <w:rStyle w:val="Heading1Char"/>
                    <w:rFonts w:ascii="Arial" w:hAnsi="Arial" w:cs="Arial"/>
                    <w:u w:val="single"/>
                  </w:rPr>
                  <w:t>Experience</w:t>
                </w:r>
              </w:sdtContent>
            </w:sdt>
          </w:p>
          <w:p w14:paraId="213D6439" w14:textId="2FC84EDB" w:rsidR="004C66D5" w:rsidRPr="00D530D2" w:rsidRDefault="004C66D5" w:rsidP="004C66D5">
            <w:pPr>
              <w:rPr>
                <w:rFonts w:ascii="Arial" w:hAnsi="Arial" w:cs="Arial"/>
                <w:sz w:val="22"/>
                <w:szCs w:val="28"/>
              </w:rPr>
            </w:pPr>
            <w:r w:rsidRPr="00D530D2">
              <w:rPr>
                <w:rStyle w:val="Emphasis"/>
                <w:rFonts w:ascii="Arial" w:hAnsi="Arial" w:cs="Arial"/>
                <w:sz w:val="22"/>
                <w:szCs w:val="28"/>
              </w:rPr>
              <w:t>F</w:t>
            </w:r>
            <w:r w:rsidRPr="00D530D2">
              <w:rPr>
                <w:rStyle w:val="Emphasis"/>
                <w:sz w:val="22"/>
                <w:szCs w:val="26"/>
              </w:rPr>
              <w:t>inancial Services Professional</w:t>
            </w:r>
          </w:p>
          <w:p w14:paraId="2868B76B" w14:textId="151B3261" w:rsidR="004C66D5" w:rsidRPr="00E03BEF" w:rsidRDefault="004C66D5" w:rsidP="004F7B56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 York life | Scranton pa | nov 2024 – current</w:t>
            </w:r>
          </w:p>
          <w:p w14:paraId="08743DCE" w14:textId="77777777" w:rsidR="000E379D" w:rsidRDefault="000E379D" w:rsidP="00EB3F35">
            <w:pPr>
              <w:pStyle w:val="ListParagraph"/>
              <w:numPr>
                <w:ilvl w:val="0"/>
                <w:numId w:val="3"/>
              </w:numPr>
              <w:spacing w:after="120"/>
              <w:ind w:left="418"/>
              <w:rPr>
                <w:rFonts w:ascii="Arial" w:hAnsi="Arial" w:cs="Arial"/>
                <w:sz w:val="18"/>
                <w:szCs w:val="22"/>
              </w:rPr>
            </w:pPr>
            <w:r w:rsidRPr="000E379D">
              <w:rPr>
                <w:rFonts w:ascii="Arial" w:hAnsi="Arial" w:cs="Arial"/>
                <w:sz w:val="18"/>
                <w:szCs w:val="22"/>
              </w:rPr>
              <w:t>Built and maintained a 50+ client portfolio, applying financial modeling and forecasting for securities, retirement, and insurance strategies.</w:t>
            </w:r>
          </w:p>
          <w:p w14:paraId="0B0F13B3" w14:textId="24AF05F1" w:rsidR="00AB23FD" w:rsidRPr="00AB23FD" w:rsidRDefault="004C66D5" w:rsidP="00AB23FD">
            <w:pPr>
              <w:pStyle w:val="ListParagraph"/>
              <w:numPr>
                <w:ilvl w:val="0"/>
                <w:numId w:val="3"/>
              </w:numPr>
              <w:spacing w:after="120"/>
              <w:ind w:left="418"/>
              <w:rPr>
                <w:rFonts w:ascii="Arial" w:hAnsi="Arial" w:cs="Arial"/>
                <w:sz w:val="18"/>
                <w:szCs w:val="22"/>
              </w:rPr>
            </w:pPr>
            <w:r w:rsidRPr="00B74084">
              <w:rPr>
                <w:rFonts w:ascii="Arial" w:hAnsi="Arial" w:cs="Arial"/>
                <w:sz w:val="18"/>
                <w:szCs w:val="22"/>
              </w:rPr>
              <w:t>Delivered structured presentations and tools that improved client financial literacy and reduced decision-making time.</w:t>
            </w:r>
            <w:r w:rsidR="008B70A1">
              <w:rPr>
                <w:rFonts w:ascii="Arial" w:hAnsi="Arial" w:cs="Arial"/>
                <w:sz w:val="18"/>
                <w:szCs w:val="22"/>
              </w:rPr>
              <w:t>w</w:t>
            </w:r>
          </w:p>
          <w:p w14:paraId="67866E47" w14:textId="10072E44" w:rsidR="004C66D5" w:rsidRPr="00D530D2" w:rsidRDefault="004C66D5" w:rsidP="004C66D5">
            <w:pPr>
              <w:rPr>
                <w:rFonts w:ascii="Arial" w:hAnsi="Arial" w:cs="Arial"/>
                <w:sz w:val="22"/>
                <w:szCs w:val="28"/>
              </w:rPr>
            </w:pPr>
            <w:r w:rsidRPr="00D530D2">
              <w:rPr>
                <w:rStyle w:val="Emphasis"/>
                <w:rFonts w:ascii="Arial" w:hAnsi="Arial" w:cs="Arial"/>
                <w:sz w:val="22"/>
                <w:szCs w:val="28"/>
              </w:rPr>
              <w:t>B</w:t>
            </w:r>
            <w:r w:rsidRPr="00D530D2">
              <w:rPr>
                <w:rStyle w:val="Emphasis"/>
                <w:sz w:val="22"/>
                <w:szCs w:val="26"/>
              </w:rPr>
              <w:t>usiness Analyst Consultant</w:t>
            </w:r>
            <w:r w:rsidRPr="00D530D2">
              <w:rPr>
                <w:rStyle w:val="Emphasis"/>
                <w:rFonts w:ascii="Arial" w:hAnsi="Arial" w:cs="Arial"/>
                <w:sz w:val="22"/>
                <w:szCs w:val="28"/>
              </w:rPr>
              <w:t xml:space="preserve"> </w:t>
            </w:r>
          </w:p>
          <w:p w14:paraId="1F0C8FE9" w14:textId="4442A1E4" w:rsidR="004C66D5" w:rsidRPr="00E03BEF" w:rsidRDefault="004C66D5" w:rsidP="00A351D9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Hays Talent Solutions | Remote | Oct 2023 – Jan 2024</w:t>
            </w:r>
          </w:p>
          <w:p w14:paraId="4536701B" w14:textId="33FA79A9" w:rsidR="004C66D5" w:rsidRPr="00B74084" w:rsidRDefault="00234782" w:rsidP="004C66D5">
            <w:pPr>
              <w:pStyle w:val="ListParagraph"/>
              <w:numPr>
                <w:ilvl w:val="0"/>
                <w:numId w:val="3"/>
              </w:numPr>
              <w:ind w:left="420"/>
              <w:rPr>
                <w:rFonts w:ascii="Arial" w:hAnsi="Arial" w:cs="Arial"/>
                <w:sz w:val="18"/>
                <w:szCs w:val="22"/>
              </w:rPr>
            </w:pPr>
            <w:r w:rsidRPr="00234782">
              <w:rPr>
                <w:rFonts w:ascii="Arial" w:hAnsi="Arial" w:cs="Arial"/>
                <w:sz w:val="18"/>
                <w:szCs w:val="22"/>
              </w:rPr>
              <w:t>Conducted market and regulatory research</w:t>
            </w:r>
            <w:r>
              <w:rPr>
                <w:rFonts w:ascii="Arial" w:hAnsi="Arial" w:cs="Arial"/>
                <w:sz w:val="18"/>
                <w:szCs w:val="22"/>
              </w:rPr>
              <w:t xml:space="preserve"> to design and implement </w:t>
            </w:r>
            <w:r w:rsidR="004C66D5" w:rsidRPr="00B74084">
              <w:rPr>
                <w:rFonts w:ascii="Arial" w:hAnsi="Arial" w:cs="Arial"/>
                <w:sz w:val="18"/>
                <w:szCs w:val="22"/>
              </w:rPr>
              <w:t>an enterprise-wide innovation intake and prioritization process, leading to a 3x increase in stakeholder engagement.</w:t>
            </w:r>
          </w:p>
          <w:p w14:paraId="0CE839A2" w14:textId="4E26E948" w:rsidR="004C66D5" w:rsidRDefault="004C66D5" w:rsidP="004C66D5">
            <w:pPr>
              <w:pStyle w:val="ListParagraph"/>
              <w:numPr>
                <w:ilvl w:val="0"/>
                <w:numId w:val="3"/>
              </w:numPr>
              <w:ind w:left="420"/>
              <w:rPr>
                <w:rFonts w:ascii="Arial" w:hAnsi="Arial" w:cs="Arial"/>
                <w:sz w:val="18"/>
                <w:szCs w:val="22"/>
              </w:rPr>
            </w:pPr>
            <w:r w:rsidRPr="00B74084">
              <w:rPr>
                <w:rFonts w:ascii="Arial" w:hAnsi="Arial" w:cs="Arial"/>
                <w:sz w:val="18"/>
                <w:szCs w:val="22"/>
              </w:rPr>
              <w:t>Spearheaded the development of a medication dosing error tracking solution; captured functional requirements</w:t>
            </w:r>
            <w:r w:rsidR="00421707">
              <w:rPr>
                <w:rFonts w:ascii="Arial" w:hAnsi="Arial" w:cs="Arial"/>
                <w:sz w:val="18"/>
                <w:szCs w:val="22"/>
              </w:rPr>
              <w:t xml:space="preserve"> from stakeholders</w:t>
            </w:r>
            <w:r w:rsidRPr="00B74084">
              <w:rPr>
                <w:rFonts w:ascii="Arial" w:hAnsi="Arial" w:cs="Arial"/>
                <w:sz w:val="18"/>
                <w:szCs w:val="22"/>
              </w:rPr>
              <w:t xml:space="preserve">, </w:t>
            </w:r>
            <w:r w:rsidR="006D5171">
              <w:rPr>
                <w:rFonts w:ascii="Arial" w:hAnsi="Arial" w:cs="Arial"/>
                <w:sz w:val="18"/>
                <w:szCs w:val="22"/>
              </w:rPr>
              <w:t>developed</w:t>
            </w:r>
            <w:r w:rsidRPr="00B74084">
              <w:rPr>
                <w:rFonts w:ascii="Arial" w:hAnsi="Arial" w:cs="Arial"/>
                <w:sz w:val="18"/>
                <w:szCs w:val="22"/>
              </w:rPr>
              <w:t xml:space="preserve"> user stories, built Tableau dashboards, and ensured </w:t>
            </w:r>
            <w:r w:rsidR="004D7CC3">
              <w:rPr>
                <w:rFonts w:ascii="Arial" w:hAnsi="Arial" w:cs="Arial"/>
                <w:sz w:val="18"/>
                <w:szCs w:val="22"/>
              </w:rPr>
              <w:t>regulatory compliance.</w:t>
            </w:r>
          </w:p>
          <w:p w14:paraId="6A328935" w14:textId="5E1AD64E" w:rsidR="004C66D5" w:rsidRPr="00EB3F35" w:rsidRDefault="004C66D5" w:rsidP="00EB3F35">
            <w:pPr>
              <w:pStyle w:val="ListParagraph"/>
              <w:numPr>
                <w:ilvl w:val="0"/>
                <w:numId w:val="3"/>
              </w:numPr>
              <w:spacing w:after="120"/>
              <w:ind w:left="418"/>
              <w:rPr>
                <w:rFonts w:ascii="Arial" w:hAnsi="Arial" w:cs="Arial"/>
                <w:sz w:val="18"/>
                <w:szCs w:val="22"/>
              </w:rPr>
            </w:pPr>
            <w:r w:rsidRPr="00B74084">
              <w:rPr>
                <w:rFonts w:ascii="Arial" w:hAnsi="Arial" w:cs="Arial"/>
                <w:sz w:val="18"/>
                <w:szCs w:val="22"/>
              </w:rPr>
              <w:t>Served as product liaison between development and QA teams to ensure delivery continuity and sprint alignment.</w:t>
            </w:r>
          </w:p>
          <w:p w14:paraId="651CF623" w14:textId="77777777" w:rsidR="004C66D5" w:rsidRPr="00D530D2" w:rsidRDefault="004C66D5" w:rsidP="004C66D5">
            <w:pPr>
              <w:rPr>
                <w:rFonts w:ascii="Arial" w:hAnsi="Arial" w:cs="Arial"/>
                <w:sz w:val="22"/>
                <w:szCs w:val="28"/>
              </w:rPr>
            </w:pPr>
            <w:r w:rsidRPr="00D530D2">
              <w:rPr>
                <w:rStyle w:val="Emphasis"/>
                <w:rFonts w:ascii="Arial" w:hAnsi="Arial" w:cs="Arial"/>
                <w:sz w:val="22"/>
                <w:szCs w:val="28"/>
              </w:rPr>
              <w:t>B</w:t>
            </w:r>
            <w:r w:rsidRPr="00D530D2">
              <w:rPr>
                <w:rStyle w:val="Emphasis"/>
                <w:sz w:val="22"/>
                <w:szCs w:val="26"/>
              </w:rPr>
              <w:t>usiness Founder / Owner</w:t>
            </w:r>
          </w:p>
          <w:p w14:paraId="3F1E6373" w14:textId="2F97EA2E" w:rsidR="004C66D5" w:rsidRPr="00E03BEF" w:rsidRDefault="004C66D5" w:rsidP="00A351D9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JPs Place | scranton pa | Sep 2022 – Mar 2024</w:t>
            </w:r>
            <w:r w:rsidRPr="00E03BEF">
              <w:rPr>
                <w:rFonts w:ascii="Arial" w:hAnsi="Arial" w:cs="Arial"/>
              </w:rPr>
              <w:t xml:space="preserve"> </w:t>
            </w:r>
          </w:p>
          <w:p w14:paraId="6C67C612" w14:textId="4082BCA5" w:rsidR="004C66D5" w:rsidRDefault="004C66D5" w:rsidP="00EB3F35">
            <w:pPr>
              <w:pStyle w:val="ListParagraph"/>
              <w:numPr>
                <w:ilvl w:val="0"/>
                <w:numId w:val="4"/>
              </w:numPr>
              <w:spacing w:after="120"/>
              <w:ind w:left="418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Built</w:t>
            </w:r>
            <w:r w:rsidRPr="00C414F0">
              <w:rPr>
                <w:rFonts w:ascii="Arial" w:hAnsi="Arial" w:cs="Arial"/>
                <w:sz w:val="18"/>
                <w:szCs w:val="22"/>
              </w:rPr>
              <w:t xml:space="preserve"> and managed all aspects of </w:t>
            </w:r>
            <w:r>
              <w:rPr>
                <w:rFonts w:ascii="Arial" w:hAnsi="Arial" w:cs="Arial"/>
                <w:sz w:val="18"/>
                <w:szCs w:val="22"/>
              </w:rPr>
              <w:t>a local</w:t>
            </w:r>
            <w:r w:rsidRPr="00C414F0">
              <w:rPr>
                <w:rFonts w:ascii="Arial" w:hAnsi="Arial" w:cs="Arial"/>
                <w:sz w:val="18"/>
                <w:szCs w:val="22"/>
              </w:rPr>
              <w:t xml:space="preserve"> business, including </w:t>
            </w:r>
            <w:r>
              <w:rPr>
                <w:rFonts w:ascii="Arial" w:hAnsi="Arial" w:cs="Arial"/>
                <w:sz w:val="18"/>
                <w:szCs w:val="22"/>
              </w:rPr>
              <w:t>compliance processes</w:t>
            </w:r>
            <w:r w:rsidRPr="00C414F0">
              <w:rPr>
                <w:rFonts w:ascii="Arial" w:hAnsi="Arial" w:cs="Arial"/>
                <w:sz w:val="18"/>
                <w:szCs w:val="22"/>
              </w:rPr>
              <w:t xml:space="preserve">, </w:t>
            </w:r>
            <w:r>
              <w:rPr>
                <w:rFonts w:ascii="Arial" w:hAnsi="Arial" w:cs="Arial"/>
                <w:sz w:val="18"/>
                <w:szCs w:val="22"/>
              </w:rPr>
              <w:t>hiring</w:t>
            </w:r>
            <w:r w:rsidRPr="00C414F0">
              <w:rPr>
                <w:rFonts w:ascii="Arial" w:hAnsi="Arial" w:cs="Arial"/>
                <w:sz w:val="18"/>
                <w:szCs w:val="22"/>
              </w:rPr>
              <w:t xml:space="preserve">, </w:t>
            </w:r>
            <w:r>
              <w:rPr>
                <w:rFonts w:ascii="Arial" w:hAnsi="Arial" w:cs="Arial"/>
                <w:sz w:val="18"/>
                <w:szCs w:val="22"/>
              </w:rPr>
              <w:t xml:space="preserve">vendor contract negotiation, marketing, payroll, </w:t>
            </w:r>
            <w:r w:rsidRPr="00C414F0">
              <w:rPr>
                <w:rFonts w:ascii="Arial" w:hAnsi="Arial" w:cs="Arial"/>
                <w:sz w:val="18"/>
                <w:szCs w:val="22"/>
              </w:rPr>
              <w:t xml:space="preserve">and </w:t>
            </w:r>
            <w:r>
              <w:rPr>
                <w:rFonts w:ascii="Arial" w:hAnsi="Arial" w:cs="Arial"/>
                <w:sz w:val="18"/>
                <w:szCs w:val="22"/>
              </w:rPr>
              <w:t>inventory workflows</w:t>
            </w:r>
            <w:r w:rsidRPr="00C414F0">
              <w:rPr>
                <w:rFonts w:ascii="Arial" w:hAnsi="Arial" w:cs="Arial"/>
                <w:sz w:val="18"/>
                <w:szCs w:val="22"/>
              </w:rPr>
              <w:t>.</w:t>
            </w:r>
          </w:p>
          <w:p w14:paraId="4938CBCE" w14:textId="17319A76" w:rsidR="00007F02" w:rsidRPr="00EB3F35" w:rsidRDefault="00007F02" w:rsidP="00EB3F35">
            <w:pPr>
              <w:pStyle w:val="ListParagraph"/>
              <w:numPr>
                <w:ilvl w:val="0"/>
                <w:numId w:val="4"/>
              </w:numPr>
              <w:spacing w:after="120"/>
              <w:ind w:left="418"/>
              <w:rPr>
                <w:rFonts w:ascii="Arial" w:hAnsi="Arial" w:cs="Arial"/>
                <w:sz w:val="18"/>
                <w:szCs w:val="22"/>
              </w:rPr>
            </w:pPr>
            <w:r w:rsidRPr="00007F02">
              <w:rPr>
                <w:rFonts w:ascii="Arial" w:hAnsi="Arial" w:cs="Arial"/>
                <w:sz w:val="18"/>
                <w:szCs w:val="22"/>
              </w:rPr>
              <w:t>Evaluated ROI of marketing programs and operational workflows, leading to improved efficiency and profitability.</w:t>
            </w:r>
          </w:p>
          <w:p w14:paraId="3A0EB7F2" w14:textId="77777777" w:rsidR="004C66D5" w:rsidRPr="00D530D2" w:rsidRDefault="004C66D5" w:rsidP="004C66D5">
            <w:pPr>
              <w:rPr>
                <w:rFonts w:ascii="Arial" w:hAnsi="Arial" w:cs="Arial"/>
                <w:sz w:val="22"/>
                <w:szCs w:val="28"/>
              </w:rPr>
            </w:pPr>
            <w:r w:rsidRPr="00D530D2">
              <w:rPr>
                <w:rStyle w:val="Emphasis"/>
                <w:rFonts w:ascii="Arial" w:hAnsi="Arial" w:cs="Arial"/>
                <w:sz w:val="22"/>
                <w:szCs w:val="28"/>
              </w:rPr>
              <w:t>B</w:t>
            </w:r>
            <w:r w:rsidRPr="00D530D2">
              <w:rPr>
                <w:rStyle w:val="Emphasis"/>
                <w:sz w:val="22"/>
                <w:szCs w:val="26"/>
              </w:rPr>
              <w:t>usiness Analyst</w:t>
            </w:r>
          </w:p>
          <w:p w14:paraId="68A3E8F6" w14:textId="0AA4E73E" w:rsidR="004C66D5" w:rsidRPr="00E03BEF" w:rsidRDefault="004C66D5" w:rsidP="00A351D9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cognizant | remote | January 2021 – July 2023</w:t>
            </w:r>
          </w:p>
          <w:p w14:paraId="5E33A481" w14:textId="7EA3054E" w:rsidR="004C66D5" w:rsidRPr="00B74084" w:rsidRDefault="004C66D5" w:rsidP="00B74084">
            <w:pPr>
              <w:pStyle w:val="ListParagraph"/>
              <w:numPr>
                <w:ilvl w:val="0"/>
                <w:numId w:val="5"/>
              </w:numPr>
              <w:ind w:left="420"/>
              <w:rPr>
                <w:rFonts w:ascii="Arial" w:hAnsi="Arial" w:cs="Arial"/>
                <w:sz w:val="18"/>
                <w:szCs w:val="22"/>
              </w:rPr>
            </w:pPr>
            <w:r w:rsidRPr="00B74084">
              <w:rPr>
                <w:rFonts w:ascii="Arial" w:hAnsi="Arial" w:cs="Arial"/>
                <w:sz w:val="18"/>
                <w:szCs w:val="22"/>
              </w:rPr>
              <w:t>Led requirements gathering</w:t>
            </w:r>
            <w:r w:rsidR="00BC57E9">
              <w:rPr>
                <w:rFonts w:ascii="Arial" w:hAnsi="Arial" w:cs="Arial"/>
                <w:sz w:val="18"/>
                <w:szCs w:val="22"/>
              </w:rPr>
              <w:t xml:space="preserve"> and implementation</w:t>
            </w:r>
            <w:r w:rsidRPr="00B74084">
              <w:rPr>
                <w:rFonts w:ascii="Arial" w:hAnsi="Arial" w:cs="Arial"/>
                <w:sz w:val="18"/>
                <w:szCs w:val="22"/>
              </w:rPr>
              <w:t xml:space="preserve"> </w:t>
            </w:r>
            <w:r w:rsidR="00095687">
              <w:rPr>
                <w:rFonts w:ascii="Arial" w:hAnsi="Arial" w:cs="Arial"/>
                <w:sz w:val="18"/>
                <w:szCs w:val="22"/>
              </w:rPr>
              <w:t xml:space="preserve">processes </w:t>
            </w:r>
            <w:r w:rsidRPr="00B74084">
              <w:rPr>
                <w:rFonts w:ascii="Arial" w:hAnsi="Arial" w:cs="Arial"/>
                <w:sz w:val="18"/>
                <w:szCs w:val="22"/>
              </w:rPr>
              <w:t>for a</w:t>
            </w:r>
            <w:r w:rsidR="008A0966">
              <w:rPr>
                <w:rFonts w:ascii="Arial" w:hAnsi="Arial" w:cs="Arial"/>
                <w:sz w:val="18"/>
                <w:szCs w:val="22"/>
              </w:rPr>
              <w:t xml:space="preserve"> </w:t>
            </w:r>
            <w:r w:rsidRPr="00B74084">
              <w:rPr>
                <w:rFonts w:ascii="Arial" w:hAnsi="Arial" w:cs="Arial"/>
                <w:sz w:val="18"/>
                <w:szCs w:val="22"/>
              </w:rPr>
              <w:t>commercial data lake migration project impacting 20+ business units.</w:t>
            </w:r>
          </w:p>
          <w:p w14:paraId="2EBC8B88" w14:textId="6C1B2E4F" w:rsidR="004C66D5" w:rsidRPr="00B74084" w:rsidRDefault="004C66D5" w:rsidP="00B74084">
            <w:pPr>
              <w:pStyle w:val="ListParagraph"/>
              <w:numPr>
                <w:ilvl w:val="0"/>
                <w:numId w:val="5"/>
              </w:numPr>
              <w:ind w:left="420"/>
              <w:rPr>
                <w:rFonts w:ascii="Arial" w:hAnsi="Arial" w:cs="Arial"/>
                <w:sz w:val="18"/>
                <w:szCs w:val="22"/>
              </w:rPr>
            </w:pPr>
            <w:r w:rsidRPr="00B74084">
              <w:rPr>
                <w:rFonts w:ascii="Arial" w:hAnsi="Arial" w:cs="Arial"/>
                <w:sz w:val="18"/>
                <w:szCs w:val="22"/>
              </w:rPr>
              <w:t>Partnered with PMO to clean and migrate data to new systems during a Fortune 100 corporate separation initiative.</w:t>
            </w:r>
          </w:p>
          <w:p w14:paraId="5BC3452D" w14:textId="77777777" w:rsidR="004C66D5" w:rsidRDefault="004C66D5" w:rsidP="00B74084">
            <w:pPr>
              <w:pStyle w:val="ListParagraph"/>
              <w:numPr>
                <w:ilvl w:val="0"/>
                <w:numId w:val="5"/>
              </w:numPr>
              <w:ind w:left="420"/>
              <w:rPr>
                <w:rFonts w:ascii="Arial" w:hAnsi="Arial" w:cs="Arial"/>
                <w:sz w:val="18"/>
                <w:szCs w:val="22"/>
              </w:rPr>
            </w:pPr>
            <w:r w:rsidRPr="00B74084">
              <w:rPr>
                <w:rFonts w:ascii="Arial" w:hAnsi="Arial" w:cs="Arial"/>
                <w:sz w:val="18"/>
                <w:szCs w:val="22"/>
              </w:rPr>
              <w:t>Created interactive dashboards in Tableau to support executive-level reporting and compliance tracking.</w:t>
            </w:r>
          </w:p>
          <w:p w14:paraId="612E33C5" w14:textId="77777777" w:rsidR="00556714" w:rsidRDefault="00556714" w:rsidP="00556714">
            <w:pPr>
              <w:rPr>
                <w:rFonts w:ascii="Arial" w:hAnsi="Arial" w:cs="Arial"/>
                <w:sz w:val="18"/>
                <w:szCs w:val="22"/>
              </w:rPr>
            </w:pPr>
          </w:p>
          <w:p w14:paraId="44850055" w14:textId="79228DE1" w:rsidR="00556714" w:rsidRPr="00D530D2" w:rsidRDefault="00556714" w:rsidP="00556714">
            <w:pPr>
              <w:rPr>
                <w:rFonts w:ascii="Arial" w:hAnsi="Arial" w:cs="Arial"/>
                <w:sz w:val="22"/>
                <w:szCs w:val="28"/>
              </w:rPr>
            </w:pPr>
            <w:r w:rsidRPr="00D530D2">
              <w:rPr>
                <w:rStyle w:val="Emphasis"/>
                <w:rFonts w:ascii="Arial" w:hAnsi="Arial" w:cs="Arial"/>
                <w:sz w:val="22"/>
                <w:szCs w:val="28"/>
              </w:rPr>
              <w:lastRenderedPageBreak/>
              <w:t>B</w:t>
            </w:r>
            <w:r w:rsidR="00207FCD">
              <w:rPr>
                <w:rStyle w:val="Emphasis"/>
                <w:rFonts w:cs="Arial"/>
                <w:sz w:val="22"/>
                <w:szCs w:val="28"/>
              </w:rPr>
              <w:t>usiness Analyst</w:t>
            </w:r>
          </w:p>
          <w:p w14:paraId="3D6A88B5" w14:textId="190BA333" w:rsidR="00556714" w:rsidRPr="00E03BEF" w:rsidRDefault="00C92FDE" w:rsidP="00556714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revature</w:t>
            </w:r>
            <w:r w:rsidR="00556714">
              <w:rPr>
                <w:rFonts w:ascii="Arial" w:hAnsi="Arial" w:cs="Arial"/>
              </w:rPr>
              <w:t xml:space="preserve"> | </w:t>
            </w:r>
            <w:r>
              <w:rPr>
                <w:rFonts w:ascii="Arial" w:hAnsi="Arial" w:cs="Arial"/>
              </w:rPr>
              <w:t>Reston va</w:t>
            </w:r>
            <w:r w:rsidR="00556714">
              <w:rPr>
                <w:rFonts w:ascii="Arial" w:hAnsi="Arial" w:cs="Arial"/>
              </w:rPr>
              <w:t xml:space="preserve"> | </w:t>
            </w:r>
            <w:r>
              <w:rPr>
                <w:rFonts w:ascii="Arial" w:hAnsi="Arial" w:cs="Arial"/>
              </w:rPr>
              <w:t>may</w:t>
            </w:r>
            <w:r w:rsidR="00556714">
              <w:rPr>
                <w:rFonts w:ascii="Arial" w:hAnsi="Arial" w:cs="Arial"/>
              </w:rPr>
              <w:t xml:space="preserve"> 20</w:t>
            </w:r>
            <w:r>
              <w:rPr>
                <w:rFonts w:ascii="Arial" w:hAnsi="Arial" w:cs="Arial"/>
              </w:rPr>
              <w:t>19</w:t>
            </w:r>
            <w:r w:rsidR="00556714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aug</w:t>
            </w:r>
            <w:r w:rsidR="00556714">
              <w:rPr>
                <w:rFonts w:ascii="Arial" w:hAnsi="Arial" w:cs="Arial"/>
              </w:rPr>
              <w:t xml:space="preserve"> 2</w:t>
            </w:r>
            <w:r>
              <w:rPr>
                <w:rFonts w:ascii="Arial" w:hAnsi="Arial" w:cs="Arial"/>
              </w:rPr>
              <w:t>020</w:t>
            </w:r>
            <w:r w:rsidR="00556714" w:rsidRPr="00E03BEF">
              <w:rPr>
                <w:rFonts w:ascii="Arial" w:hAnsi="Arial" w:cs="Arial"/>
              </w:rPr>
              <w:t xml:space="preserve"> </w:t>
            </w:r>
          </w:p>
          <w:p w14:paraId="6EBC371E" w14:textId="29341DEE" w:rsidR="00C907B2" w:rsidRPr="00C907B2" w:rsidRDefault="00F02645" w:rsidP="00C907B2">
            <w:pPr>
              <w:pStyle w:val="ListParagraph"/>
              <w:numPr>
                <w:ilvl w:val="0"/>
                <w:numId w:val="4"/>
              </w:numPr>
              <w:spacing w:after="120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>Utilized remote developers as a Scrum Master and Product Owner to develop a</w:t>
            </w:r>
            <w:r w:rsidR="00280257">
              <w:rPr>
                <w:rFonts w:ascii="Arial" w:hAnsi="Arial" w:cs="Arial"/>
                <w:sz w:val="18"/>
                <w:szCs w:val="22"/>
              </w:rPr>
              <w:t xml:space="preserve">n MVP for a patient onboarding system, facilitated </w:t>
            </w:r>
            <w:r w:rsidR="00A45CA6">
              <w:rPr>
                <w:rFonts w:ascii="Arial" w:hAnsi="Arial" w:cs="Arial"/>
                <w:sz w:val="18"/>
                <w:szCs w:val="22"/>
              </w:rPr>
              <w:t xml:space="preserve">scrum ceremonies, built SQL database and queries, and </w:t>
            </w:r>
            <w:r w:rsidR="003C7F81">
              <w:rPr>
                <w:rFonts w:ascii="Arial" w:hAnsi="Arial" w:cs="Arial"/>
                <w:sz w:val="18"/>
                <w:szCs w:val="22"/>
              </w:rPr>
              <w:t>completed documentation for delivery</w:t>
            </w:r>
          </w:p>
          <w:p w14:paraId="459B79CD" w14:textId="7609F3B0" w:rsidR="00C907B2" w:rsidRPr="00C907B2" w:rsidRDefault="003C7F81" w:rsidP="0034188D">
            <w:pPr>
              <w:numPr>
                <w:ilvl w:val="0"/>
                <w:numId w:val="4"/>
              </w:numPr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 xml:space="preserve">Build an SQL and Unix based decision engine for an athlete performance ranking system </w:t>
            </w:r>
            <w:r w:rsidR="00AE102B">
              <w:rPr>
                <w:rFonts w:ascii="Arial" w:hAnsi="Arial" w:cs="Arial"/>
                <w:sz w:val="18"/>
                <w:szCs w:val="22"/>
              </w:rPr>
              <w:t>utilizing large data sets across various sports</w:t>
            </w:r>
          </w:p>
          <w:p w14:paraId="25CC1073" w14:textId="77777777" w:rsidR="00C907B2" w:rsidRPr="00C907B2" w:rsidRDefault="00C907B2" w:rsidP="00C907B2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8"/>
              </w:rPr>
            </w:pPr>
            <w:r w:rsidRPr="00C907B2">
              <w:rPr>
                <w:rFonts w:ascii="Arial" w:hAnsi="Arial" w:cs="Arial"/>
                <w:sz w:val="18"/>
                <w:szCs w:val="22"/>
              </w:rPr>
              <w:t>Reverse-engineered requirements for a training performance tracking system, handling requirement gathering and documentation including business cases, BRDs, use cases, and test cases.</w:t>
            </w:r>
          </w:p>
          <w:p w14:paraId="238EE158" w14:textId="77777777" w:rsidR="00C907B2" w:rsidRPr="00C907B2" w:rsidRDefault="00C907B2" w:rsidP="00C907B2">
            <w:pPr>
              <w:rPr>
                <w:rFonts w:ascii="Arial" w:hAnsi="Arial" w:cs="Arial"/>
                <w:sz w:val="22"/>
                <w:szCs w:val="28"/>
              </w:rPr>
            </w:pPr>
          </w:p>
          <w:p w14:paraId="3FEB5747" w14:textId="00B0222B" w:rsidR="00556714" w:rsidRPr="00C907B2" w:rsidRDefault="00C907B2" w:rsidP="00C907B2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Style w:val="Emphasis"/>
                <w:rFonts w:ascii="Arial" w:hAnsi="Arial" w:cs="Arial"/>
                <w:sz w:val="22"/>
                <w:szCs w:val="28"/>
              </w:rPr>
              <w:t>I</w:t>
            </w:r>
            <w:r>
              <w:rPr>
                <w:rStyle w:val="Emphasis"/>
              </w:rPr>
              <w:t>nterim Head Swimming and Diving Coach</w:t>
            </w:r>
          </w:p>
          <w:p w14:paraId="428010EA" w14:textId="3834DA18" w:rsidR="00556714" w:rsidRPr="00E03BEF" w:rsidRDefault="00C907B2" w:rsidP="00556714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Norwich University</w:t>
            </w:r>
            <w:r w:rsidR="00556714">
              <w:rPr>
                <w:rFonts w:ascii="Arial" w:hAnsi="Arial" w:cs="Arial"/>
              </w:rPr>
              <w:t xml:space="preserve"> |</w:t>
            </w:r>
            <w:r>
              <w:rPr>
                <w:rFonts w:ascii="Arial" w:hAnsi="Arial" w:cs="Arial"/>
              </w:rPr>
              <w:t xml:space="preserve"> Northfield vT</w:t>
            </w:r>
            <w:r w:rsidR="00556714">
              <w:rPr>
                <w:rFonts w:ascii="Arial" w:hAnsi="Arial" w:cs="Arial"/>
              </w:rPr>
              <w:t xml:space="preserve"> | </w:t>
            </w:r>
            <w:r w:rsidR="006C601C">
              <w:rPr>
                <w:rFonts w:ascii="Arial" w:hAnsi="Arial" w:cs="Arial"/>
              </w:rPr>
              <w:t>sep</w:t>
            </w:r>
            <w:r w:rsidR="00556714">
              <w:rPr>
                <w:rFonts w:ascii="Arial" w:hAnsi="Arial" w:cs="Arial"/>
              </w:rPr>
              <w:t xml:space="preserve"> 20</w:t>
            </w:r>
            <w:r w:rsidR="006C601C">
              <w:rPr>
                <w:rFonts w:ascii="Arial" w:hAnsi="Arial" w:cs="Arial"/>
              </w:rPr>
              <w:t>18</w:t>
            </w:r>
            <w:r w:rsidR="00556714">
              <w:rPr>
                <w:rFonts w:ascii="Arial" w:hAnsi="Arial" w:cs="Arial"/>
              </w:rPr>
              <w:t xml:space="preserve"> – </w:t>
            </w:r>
            <w:r w:rsidR="006C601C">
              <w:rPr>
                <w:rFonts w:ascii="Arial" w:hAnsi="Arial" w:cs="Arial"/>
              </w:rPr>
              <w:t>May</w:t>
            </w:r>
            <w:r w:rsidR="00556714">
              <w:rPr>
                <w:rFonts w:ascii="Arial" w:hAnsi="Arial" w:cs="Arial"/>
              </w:rPr>
              <w:t xml:space="preserve"> 20</w:t>
            </w:r>
            <w:r w:rsidR="006C601C">
              <w:rPr>
                <w:rFonts w:ascii="Arial" w:hAnsi="Arial" w:cs="Arial"/>
              </w:rPr>
              <w:t>19</w:t>
            </w:r>
          </w:p>
          <w:p w14:paraId="2370A2DE" w14:textId="0500FDCC" w:rsidR="002337E9" w:rsidRDefault="006C601C" w:rsidP="002337E9">
            <w:pPr>
              <w:pStyle w:val="ListParagraph"/>
              <w:numPr>
                <w:ilvl w:val="0"/>
                <w:numId w:val="5"/>
              </w:numPr>
              <w:ind w:left="420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 xml:space="preserve">Coached and managed a team of NCAA D3 student athletes for swimming and diving teams including </w:t>
            </w:r>
            <w:r w:rsidR="002337E9">
              <w:rPr>
                <w:rFonts w:ascii="Arial" w:hAnsi="Arial" w:cs="Arial"/>
                <w:sz w:val="18"/>
                <w:szCs w:val="22"/>
              </w:rPr>
              <w:t>45+ students</w:t>
            </w:r>
          </w:p>
          <w:p w14:paraId="50898F19" w14:textId="4CBF532F" w:rsidR="002337E9" w:rsidRPr="002337E9" w:rsidRDefault="002337E9" w:rsidP="002337E9">
            <w:pPr>
              <w:pStyle w:val="ListParagraph"/>
              <w:numPr>
                <w:ilvl w:val="0"/>
                <w:numId w:val="5"/>
              </w:numPr>
              <w:ind w:left="420"/>
              <w:rPr>
                <w:rFonts w:ascii="Arial" w:hAnsi="Arial" w:cs="Arial"/>
                <w:sz w:val="18"/>
                <w:szCs w:val="22"/>
              </w:rPr>
            </w:pPr>
            <w:r>
              <w:rPr>
                <w:rFonts w:ascii="Arial" w:hAnsi="Arial" w:cs="Arial"/>
                <w:sz w:val="18"/>
                <w:szCs w:val="22"/>
              </w:rPr>
              <w:t xml:space="preserve">Organized and executed pool usage initiatives from the school and other departments </w:t>
            </w:r>
          </w:p>
          <w:p w14:paraId="4BD717D7" w14:textId="1C2533F1" w:rsidR="00556714" w:rsidRPr="00556714" w:rsidRDefault="00556714" w:rsidP="00556714">
            <w:pPr>
              <w:rPr>
                <w:rFonts w:ascii="Arial" w:hAnsi="Arial" w:cs="Arial"/>
                <w:sz w:val="18"/>
                <w:szCs w:val="22"/>
              </w:rPr>
            </w:pPr>
          </w:p>
        </w:tc>
      </w:tr>
    </w:tbl>
    <w:p w14:paraId="0C9AC96B" w14:textId="77777777" w:rsidR="0009273C" w:rsidRPr="00E03BEF" w:rsidRDefault="0009273C" w:rsidP="00E7762C">
      <w:pPr>
        <w:rPr>
          <w:rFonts w:ascii="Arial" w:hAnsi="Arial" w:cs="Arial"/>
        </w:rPr>
      </w:pPr>
    </w:p>
    <w:sectPr w:rsidR="0009273C" w:rsidRPr="00E03BEF" w:rsidSect="00672A17">
      <w:pgSz w:w="12240" w:h="15840" w:code="1"/>
      <w:pgMar w:top="1080" w:right="1080" w:bottom="1080" w:left="1080" w:header="709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25765D" w14:textId="77777777" w:rsidR="00C45F03" w:rsidRDefault="00C45F03" w:rsidP="00F316AD">
      <w:r>
        <w:separator/>
      </w:r>
    </w:p>
  </w:endnote>
  <w:endnote w:type="continuationSeparator" w:id="0">
    <w:p w14:paraId="1F36DDA8" w14:textId="77777777" w:rsidR="00C45F03" w:rsidRDefault="00C45F03" w:rsidP="00F316AD">
      <w:r>
        <w:continuationSeparator/>
      </w:r>
    </w:p>
  </w:endnote>
  <w:endnote w:type="continuationNotice" w:id="1">
    <w:p w14:paraId="01C31F56" w14:textId="77777777" w:rsidR="00C45F03" w:rsidRDefault="00C45F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53A682" w14:textId="77777777" w:rsidR="00C45F03" w:rsidRDefault="00C45F03" w:rsidP="00F316AD">
      <w:r>
        <w:separator/>
      </w:r>
    </w:p>
  </w:footnote>
  <w:footnote w:type="continuationSeparator" w:id="0">
    <w:p w14:paraId="39F5315B" w14:textId="77777777" w:rsidR="00C45F03" w:rsidRDefault="00C45F03" w:rsidP="00F316AD">
      <w:r>
        <w:continuationSeparator/>
      </w:r>
    </w:p>
  </w:footnote>
  <w:footnote w:type="continuationNotice" w:id="1">
    <w:p w14:paraId="78682867" w14:textId="77777777" w:rsidR="00C45F03" w:rsidRDefault="00C45F0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4A8F4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6F3EA" w:themeColor="accent5"/>
      </w:rPr>
    </w:lvl>
  </w:abstractNum>
  <w:abstractNum w:abstractNumId="1" w15:restartNumberingAfterBreak="0">
    <w:nsid w:val="15D252D3"/>
    <w:multiLevelType w:val="hybridMultilevel"/>
    <w:tmpl w:val="475E6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50A67"/>
    <w:multiLevelType w:val="hybridMultilevel"/>
    <w:tmpl w:val="D13C7F9A"/>
    <w:lvl w:ilvl="0" w:tplc="B560CAC8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46F35"/>
    <w:multiLevelType w:val="hybridMultilevel"/>
    <w:tmpl w:val="4B6A9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7176D"/>
    <w:multiLevelType w:val="hybridMultilevel"/>
    <w:tmpl w:val="F1EEDF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461108"/>
    <w:multiLevelType w:val="hybridMultilevel"/>
    <w:tmpl w:val="097E9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471C9"/>
    <w:multiLevelType w:val="hybridMultilevel"/>
    <w:tmpl w:val="D9EE1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DF43E3"/>
    <w:multiLevelType w:val="hybridMultilevel"/>
    <w:tmpl w:val="58845C46"/>
    <w:lvl w:ilvl="0" w:tplc="424843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500427">
    <w:abstractNumId w:val="0"/>
  </w:num>
  <w:num w:numId="2" w16cid:durableId="1137796067">
    <w:abstractNumId w:val="2"/>
  </w:num>
  <w:num w:numId="3" w16cid:durableId="559482750">
    <w:abstractNumId w:val="3"/>
  </w:num>
  <w:num w:numId="4" w16cid:durableId="1848396488">
    <w:abstractNumId w:val="1"/>
  </w:num>
  <w:num w:numId="5" w16cid:durableId="554005614">
    <w:abstractNumId w:val="6"/>
  </w:num>
  <w:num w:numId="6" w16cid:durableId="122114946">
    <w:abstractNumId w:val="7"/>
  </w:num>
  <w:num w:numId="7" w16cid:durableId="1845314239">
    <w:abstractNumId w:val="5"/>
  </w:num>
  <w:num w:numId="8" w16cid:durableId="1631332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EF"/>
    <w:rsid w:val="000008BC"/>
    <w:rsid w:val="00001EE7"/>
    <w:rsid w:val="00002337"/>
    <w:rsid w:val="00007F02"/>
    <w:rsid w:val="0001399F"/>
    <w:rsid w:val="00024CE6"/>
    <w:rsid w:val="00033CD9"/>
    <w:rsid w:val="000358F9"/>
    <w:rsid w:val="00042310"/>
    <w:rsid w:val="00057F7D"/>
    <w:rsid w:val="0009273C"/>
    <w:rsid w:val="00095687"/>
    <w:rsid w:val="00095D41"/>
    <w:rsid w:val="000B7C05"/>
    <w:rsid w:val="000C065C"/>
    <w:rsid w:val="000C5404"/>
    <w:rsid w:val="000D0CE9"/>
    <w:rsid w:val="000D5ED0"/>
    <w:rsid w:val="000E1D44"/>
    <w:rsid w:val="000E379D"/>
    <w:rsid w:val="001014B3"/>
    <w:rsid w:val="00145C46"/>
    <w:rsid w:val="001477FD"/>
    <w:rsid w:val="0016064E"/>
    <w:rsid w:val="00163282"/>
    <w:rsid w:val="00166D98"/>
    <w:rsid w:val="00180389"/>
    <w:rsid w:val="00183E89"/>
    <w:rsid w:val="001A375F"/>
    <w:rsid w:val="001B3F91"/>
    <w:rsid w:val="001B6767"/>
    <w:rsid w:val="001E50B8"/>
    <w:rsid w:val="001F1F0D"/>
    <w:rsid w:val="00201F75"/>
    <w:rsid w:val="00205A46"/>
    <w:rsid w:val="0020696E"/>
    <w:rsid w:val="00207FCD"/>
    <w:rsid w:val="00212AEE"/>
    <w:rsid w:val="00224D87"/>
    <w:rsid w:val="00225BAE"/>
    <w:rsid w:val="002337E9"/>
    <w:rsid w:val="00234782"/>
    <w:rsid w:val="002356A2"/>
    <w:rsid w:val="00245E28"/>
    <w:rsid w:val="0024775A"/>
    <w:rsid w:val="0025287F"/>
    <w:rsid w:val="00263514"/>
    <w:rsid w:val="00280257"/>
    <w:rsid w:val="00293433"/>
    <w:rsid w:val="002B24B2"/>
    <w:rsid w:val="002C0DB0"/>
    <w:rsid w:val="002D1060"/>
    <w:rsid w:val="002D12DA"/>
    <w:rsid w:val="002D4AEB"/>
    <w:rsid w:val="002D7878"/>
    <w:rsid w:val="002E2B3B"/>
    <w:rsid w:val="003017DC"/>
    <w:rsid w:val="003019B2"/>
    <w:rsid w:val="00301AF0"/>
    <w:rsid w:val="00310D4A"/>
    <w:rsid w:val="0034188D"/>
    <w:rsid w:val="00342D37"/>
    <w:rsid w:val="00343F1A"/>
    <w:rsid w:val="0034688D"/>
    <w:rsid w:val="003519F1"/>
    <w:rsid w:val="00351B98"/>
    <w:rsid w:val="00352882"/>
    <w:rsid w:val="003714C3"/>
    <w:rsid w:val="00374A1A"/>
    <w:rsid w:val="0037565C"/>
    <w:rsid w:val="00380FC0"/>
    <w:rsid w:val="003B34F6"/>
    <w:rsid w:val="003B5713"/>
    <w:rsid w:val="003C7F81"/>
    <w:rsid w:val="0040233B"/>
    <w:rsid w:val="00414DA6"/>
    <w:rsid w:val="00421707"/>
    <w:rsid w:val="00454983"/>
    <w:rsid w:val="0047306E"/>
    <w:rsid w:val="004852CC"/>
    <w:rsid w:val="004B3A5B"/>
    <w:rsid w:val="004B695D"/>
    <w:rsid w:val="004C2EFC"/>
    <w:rsid w:val="004C66D5"/>
    <w:rsid w:val="004C6953"/>
    <w:rsid w:val="004D7CC3"/>
    <w:rsid w:val="004F0DB5"/>
    <w:rsid w:val="004F7B56"/>
    <w:rsid w:val="00507222"/>
    <w:rsid w:val="00507AFD"/>
    <w:rsid w:val="00507E93"/>
    <w:rsid w:val="00511A6E"/>
    <w:rsid w:val="00527871"/>
    <w:rsid w:val="00535EE8"/>
    <w:rsid w:val="00551284"/>
    <w:rsid w:val="00556714"/>
    <w:rsid w:val="005675E7"/>
    <w:rsid w:val="005723A0"/>
    <w:rsid w:val="0057534A"/>
    <w:rsid w:val="005872B1"/>
    <w:rsid w:val="00587897"/>
    <w:rsid w:val="00595805"/>
    <w:rsid w:val="005A09B0"/>
    <w:rsid w:val="005F5ED8"/>
    <w:rsid w:val="005F63E8"/>
    <w:rsid w:val="00605A5B"/>
    <w:rsid w:val="00633161"/>
    <w:rsid w:val="006525C4"/>
    <w:rsid w:val="00652B25"/>
    <w:rsid w:val="00663D85"/>
    <w:rsid w:val="00672A17"/>
    <w:rsid w:val="006818E7"/>
    <w:rsid w:val="006A4685"/>
    <w:rsid w:val="006A6B15"/>
    <w:rsid w:val="006C601C"/>
    <w:rsid w:val="006C60E6"/>
    <w:rsid w:val="006D3678"/>
    <w:rsid w:val="006D5171"/>
    <w:rsid w:val="006E01E2"/>
    <w:rsid w:val="006E70D3"/>
    <w:rsid w:val="0075038B"/>
    <w:rsid w:val="00755898"/>
    <w:rsid w:val="00755B08"/>
    <w:rsid w:val="00763733"/>
    <w:rsid w:val="00763D1F"/>
    <w:rsid w:val="00773755"/>
    <w:rsid w:val="007A24F6"/>
    <w:rsid w:val="007B0F94"/>
    <w:rsid w:val="007B318B"/>
    <w:rsid w:val="007B34DF"/>
    <w:rsid w:val="007C14FA"/>
    <w:rsid w:val="007F0AE9"/>
    <w:rsid w:val="00811F8F"/>
    <w:rsid w:val="00815943"/>
    <w:rsid w:val="008216E3"/>
    <w:rsid w:val="00843C42"/>
    <w:rsid w:val="00860DB6"/>
    <w:rsid w:val="0088104A"/>
    <w:rsid w:val="00896FA4"/>
    <w:rsid w:val="008A0966"/>
    <w:rsid w:val="008B045B"/>
    <w:rsid w:val="008B507E"/>
    <w:rsid w:val="008B70A1"/>
    <w:rsid w:val="008C1972"/>
    <w:rsid w:val="008E56E9"/>
    <w:rsid w:val="008E5AD5"/>
    <w:rsid w:val="00901D15"/>
    <w:rsid w:val="009250EF"/>
    <w:rsid w:val="00955AEE"/>
    <w:rsid w:val="009575B4"/>
    <w:rsid w:val="009715CC"/>
    <w:rsid w:val="00987486"/>
    <w:rsid w:val="00992BE5"/>
    <w:rsid w:val="0099359E"/>
    <w:rsid w:val="009941DA"/>
    <w:rsid w:val="00996C62"/>
    <w:rsid w:val="009A4098"/>
    <w:rsid w:val="009A4C67"/>
    <w:rsid w:val="009A7805"/>
    <w:rsid w:val="009D1966"/>
    <w:rsid w:val="00A0167F"/>
    <w:rsid w:val="00A03163"/>
    <w:rsid w:val="00A10D34"/>
    <w:rsid w:val="00A30F44"/>
    <w:rsid w:val="00A351D9"/>
    <w:rsid w:val="00A45CA6"/>
    <w:rsid w:val="00A61D76"/>
    <w:rsid w:val="00A63683"/>
    <w:rsid w:val="00A70004"/>
    <w:rsid w:val="00A77921"/>
    <w:rsid w:val="00A86C48"/>
    <w:rsid w:val="00A977B0"/>
    <w:rsid w:val="00AB23FD"/>
    <w:rsid w:val="00AD0DB9"/>
    <w:rsid w:val="00AE102B"/>
    <w:rsid w:val="00B111F4"/>
    <w:rsid w:val="00B11E0A"/>
    <w:rsid w:val="00B2124F"/>
    <w:rsid w:val="00B575FB"/>
    <w:rsid w:val="00B61297"/>
    <w:rsid w:val="00B6190E"/>
    <w:rsid w:val="00B74084"/>
    <w:rsid w:val="00B93BA1"/>
    <w:rsid w:val="00BA096B"/>
    <w:rsid w:val="00BA7BCF"/>
    <w:rsid w:val="00BC57E9"/>
    <w:rsid w:val="00BC7AE1"/>
    <w:rsid w:val="00BD4217"/>
    <w:rsid w:val="00BE5116"/>
    <w:rsid w:val="00C06000"/>
    <w:rsid w:val="00C1095A"/>
    <w:rsid w:val="00C31F51"/>
    <w:rsid w:val="00C40429"/>
    <w:rsid w:val="00C414F0"/>
    <w:rsid w:val="00C4249B"/>
    <w:rsid w:val="00C438E2"/>
    <w:rsid w:val="00C45F03"/>
    <w:rsid w:val="00C53BF3"/>
    <w:rsid w:val="00C55D85"/>
    <w:rsid w:val="00C66FE5"/>
    <w:rsid w:val="00C75921"/>
    <w:rsid w:val="00C81523"/>
    <w:rsid w:val="00C907B2"/>
    <w:rsid w:val="00C92FDE"/>
    <w:rsid w:val="00CA2273"/>
    <w:rsid w:val="00CC7254"/>
    <w:rsid w:val="00CD50FD"/>
    <w:rsid w:val="00CE1A70"/>
    <w:rsid w:val="00CF0AF4"/>
    <w:rsid w:val="00D01968"/>
    <w:rsid w:val="00D47124"/>
    <w:rsid w:val="00D47B86"/>
    <w:rsid w:val="00D530D2"/>
    <w:rsid w:val="00D575D3"/>
    <w:rsid w:val="00D64184"/>
    <w:rsid w:val="00D747F5"/>
    <w:rsid w:val="00D81CB8"/>
    <w:rsid w:val="00D914ED"/>
    <w:rsid w:val="00D94FF2"/>
    <w:rsid w:val="00DA0D2A"/>
    <w:rsid w:val="00DA31B4"/>
    <w:rsid w:val="00DA74E2"/>
    <w:rsid w:val="00DD5D7B"/>
    <w:rsid w:val="00DF5149"/>
    <w:rsid w:val="00E03AB3"/>
    <w:rsid w:val="00E03BEF"/>
    <w:rsid w:val="00E04600"/>
    <w:rsid w:val="00E15897"/>
    <w:rsid w:val="00E26DBC"/>
    <w:rsid w:val="00E3064F"/>
    <w:rsid w:val="00E35E4A"/>
    <w:rsid w:val="00E42FB3"/>
    <w:rsid w:val="00E50452"/>
    <w:rsid w:val="00E544DA"/>
    <w:rsid w:val="00E57228"/>
    <w:rsid w:val="00E6426F"/>
    <w:rsid w:val="00E7762C"/>
    <w:rsid w:val="00E84119"/>
    <w:rsid w:val="00E84843"/>
    <w:rsid w:val="00E86958"/>
    <w:rsid w:val="00EB3F35"/>
    <w:rsid w:val="00EB4F4F"/>
    <w:rsid w:val="00EF3021"/>
    <w:rsid w:val="00EF4CCC"/>
    <w:rsid w:val="00EF5249"/>
    <w:rsid w:val="00F003B0"/>
    <w:rsid w:val="00F02645"/>
    <w:rsid w:val="00F13F04"/>
    <w:rsid w:val="00F2368E"/>
    <w:rsid w:val="00F316AD"/>
    <w:rsid w:val="00F41017"/>
    <w:rsid w:val="00F4501B"/>
    <w:rsid w:val="00F66AAC"/>
    <w:rsid w:val="00F710C2"/>
    <w:rsid w:val="00F72A15"/>
    <w:rsid w:val="00F746D6"/>
    <w:rsid w:val="00F9775D"/>
    <w:rsid w:val="00FA0599"/>
    <w:rsid w:val="00FD704A"/>
    <w:rsid w:val="00FF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47ADD9"/>
  <w15:chartTrackingRefBased/>
  <w15:docId w15:val="{D439A69E-82EF-48DA-AB82-BC5715326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43F1A"/>
    <w:pPr>
      <w:spacing w:line="280" w:lineRule="exact"/>
    </w:pPr>
    <w:rPr>
      <w:rFonts w:cs="Times New Roman (Body CS)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2"/>
    <w:qFormat/>
    <w:rsid w:val="00EB4F4F"/>
    <w:pPr>
      <w:spacing w:before="120" w:after="120"/>
      <w:outlineLvl w:val="0"/>
    </w:pPr>
    <w:rPr>
      <w:rFonts w:asciiTheme="majorHAnsi" w:hAnsiTheme="majorHAnsi"/>
      <w:color w:val="3C3388" w:themeColor="accent6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343F1A"/>
    <w:pPr>
      <w:outlineLvl w:val="1"/>
    </w:pPr>
    <w:rPr>
      <w:caps/>
      <w:sz w:val="1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F7B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9045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72B1"/>
    <w:rPr>
      <w:rFonts w:cs="Times New Roman (Body CS)"/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72B1"/>
    <w:rPr>
      <w:rFonts w:cs="Times New Roman (Body CS)"/>
      <w:color w:val="000000" w:themeColor="text1"/>
      <w:sz w:val="20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EB4F4F"/>
    <w:pPr>
      <w:spacing w:line="240" w:lineRule="auto"/>
    </w:pPr>
    <w:rPr>
      <w:rFonts w:asciiTheme="majorHAnsi" w:hAnsiTheme="majorHAnsi"/>
      <w:color w:val="3C3388" w:themeColor="accent6"/>
      <w:sz w:val="72"/>
    </w:rPr>
  </w:style>
  <w:style w:type="character" w:customStyle="1" w:styleId="TitleChar">
    <w:name w:val="Title Char"/>
    <w:basedOn w:val="DefaultParagraphFont"/>
    <w:link w:val="Title"/>
    <w:rsid w:val="00EB4F4F"/>
    <w:rPr>
      <w:rFonts w:asciiTheme="majorHAnsi" w:hAnsiTheme="majorHAnsi" w:cs="Times New Roman (Body CS)"/>
      <w:color w:val="3C3388" w:themeColor="accent6"/>
      <w:sz w:val="72"/>
    </w:rPr>
  </w:style>
  <w:style w:type="paragraph" w:styleId="Subtitle">
    <w:name w:val="Subtitle"/>
    <w:basedOn w:val="Normal"/>
    <w:next w:val="Normal"/>
    <w:link w:val="SubtitleChar"/>
    <w:uiPriority w:val="1"/>
    <w:qFormat/>
    <w:rsid w:val="00E50452"/>
    <w:rPr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E50452"/>
    <w:rPr>
      <w:rFonts w:cs="Times New Roman (Body CS)"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2"/>
    <w:rsid w:val="00EB4F4F"/>
    <w:rPr>
      <w:rFonts w:asciiTheme="majorHAnsi" w:hAnsiTheme="majorHAnsi" w:cs="Times New Roman (Body CS)"/>
      <w:color w:val="3C3388" w:themeColor="accent6"/>
      <w:sz w:val="28"/>
    </w:rPr>
  </w:style>
  <w:style w:type="character" w:styleId="Hyperlink">
    <w:name w:val="Hyperlink"/>
    <w:basedOn w:val="DefaultParagraphFont"/>
    <w:uiPriority w:val="99"/>
    <w:semiHidden/>
    <w:rsid w:val="005872B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3"/>
    <w:rsid w:val="00343F1A"/>
    <w:rPr>
      <w:rFonts w:cs="Times New Roman (Body CS)"/>
      <w:caps/>
      <w:color w:val="000000" w:themeColor="text1"/>
      <w:sz w:val="16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table" w:customStyle="1" w:styleId="Style1">
    <w:name w:val="Style1"/>
    <w:basedOn w:val="TableNormal"/>
    <w:uiPriority w:val="99"/>
    <w:rsid w:val="00183E89"/>
    <w:tblPr>
      <w:tblBorders>
        <w:top w:val="single" w:sz="12" w:space="0" w:color="B7E5ED" w:themeColor="accent4"/>
        <w:insideV w:val="single" w:sz="12" w:space="0" w:color="B7E5ED" w:themeColor="accent4"/>
      </w:tblBorders>
    </w:tblPr>
    <w:tcPr>
      <w:tcMar>
        <w:top w:w="144" w:type="dxa"/>
        <w:left w:w="288" w:type="dxa"/>
        <w:bottom w:w="144" w:type="dxa"/>
        <w:right w:w="288" w:type="dxa"/>
      </w:tcMar>
    </w:tcPr>
  </w:style>
  <w:style w:type="paragraph" w:customStyle="1" w:styleId="BulletedList">
    <w:name w:val="Bulleted List"/>
    <w:basedOn w:val="Normal"/>
    <w:uiPriority w:val="7"/>
    <w:qFormat/>
    <w:rsid w:val="00A70004"/>
    <w:pPr>
      <w:numPr>
        <w:numId w:val="2"/>
      </w:numPr>
      <w:spacing w:line="320" w:lineRule="exact"/>
      <w:ind w:left="360"/>
    </w:pPr>
  </w:style>
  <w:style w:type="character" w:styleId="Emphasis">
    <w:name w:val="Emphasis"/>
    <w:uiPriority w:val="20"/>
    <w:rsid w:val="00EB4F4F"/>
    <w:rPr>
      <w:b/>
      <w:color w:val="3C3388" w:themeColor="accent6"/>
    </w:rPr>
  </w:style>
  <w:style w:type="paragraph" w:styleId="ListParagraph">
    <w:name w:val="List Paragraph"/>
    <w:basedOn w:val="Normal"/>
    <w:uiPriority w:val="34"/>
    <w:semiHidden/>
    <w:qFormat/>
    <w:rsid w:val="00C414F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F7B56"/>
    <w:rPr>
      <w:rFonts w:asciiTheme="majorHAnsi" w:eastAsiaTheme="majorEastAsia" w:hAnsiTheme="majorHAnsi" w:cstheme="majorBidi"/>
      <w:color w:val="090453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EF4C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6D36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jpsmyers21.github.io/JohnMyersResume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john-myers-41820190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jpsmyers21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smy\AppData\Roaming\Microsoft\Templates\Basic%20managemen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10448A6459345EBBF5FB0A227EE1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CCE0B-1B9D-4453-972A-104D9D8F68D5}"/>
      </w:docPartPr>
      <w:docPartBody>
        <w:p w:rsidR="003234D9" w:rsidRDefault="00B01138" w:rsidP="00B01138">
          <w:pPr>
            <w:pStyle w:val="A10448A6459345EBBF5FB0A227EE184B"/>
          </w:pPr>
          <w:r>
            <w:t>Education</w:t>
          </w:r>
        </w:p>
      </w:docPartBody>
    </w:docPart>
    <w:docPart>
      <w:docPartPr>
        <w:name w:val="1CE3617C636F42CEB2B6B8B4C91E4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10F2F-1F15-4E4D-B596-48A382BBDCAF}"/>
      </w:docPartPr>
      <w:docPartBody>
        <w:p w:rsidR="003234D9" w:rsidRDefault="00B01138" w:rsidP="00B01138">
          <w:pPr>
            <w:pStyle w:val="1CE3617C636F42CEB2B6B8B4C91E4EAE"/>
          </w:pPr>
          <w:r w:rsidRPr="00343F1A">
            <w:t>Key Skills</w:t>
          </w:r>
        </w:p>
      </w:docPartBody>
    </w:docPart>
    <w:docPart>
      <w:docPartPr>
        <w:name w:val="FCE44760B8614B349FA5CA47CA171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9977F-A3FA-4BBF-96D4-39748B5F4B6A}"/>
      </w:docPartPr>
      <w:docPartBody>
        <w:p w:rsidR="003234D9" w:rsidRDefault="00B01138" w:rsidP="00B01138">
          <w:pPr>
            <w:pStyle w:val="FCE44760B8614B349FA5CA47CA171C67"/>
          </w:pPr>
          <w:r w:rsidRPr="00343F1A">
            <w:rPr>
              <w:rStyle w:val="Heading1Char"/>
            </w:rP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22"/>
    <w:rsid w:val="00002337"/>
    <w:rsid w:val="000358F9"/>
    <w:rsid w:val="00042310"/>
    <w:rsid w:val="00057F7D"/>
    <w:rsid w:val="00064071"/>
    <w:rsid w:val="000B7C05"/>
    <w:rsid w:val="00110552"/>
    <w:rsid w:val="00212AEE"/>
    <w:rsid w:val="002A633F"/>
    <w:rsid w:val="002C5874"/>
    <w:rsid w:val="002D7878"/>
    <w:rsid w:val="002E2B3B"/>
    <w:rsid w:val="003234D9"/>
    <w:rsid w:val="00350D4F"/>
    <w:rsid w:val="00351B98"/>
    <w:rsid w:val="00380FC0"/>
    <w:rsid w:val="003E3693"/>
    <w:rsid w:val="00481F6C"/>
    <w:rsid w:val="004B3A5B"/>
    <w:rsid w:val="004B5D43"/>
    <w:rsid w:val="00515879"/>
    <w:rsid w:val="005723A0"/>
    <w:rsid w:val="005A09B0"/>
    <w:rsid w:val="005C602C"/>
    <w:rsid w:val="0064353D"/>
    <w:rsid w:val="0068727D"/>
    <w:rsid w:val="006E01E2"/>
    <w:rsid w:val="00740916"/>
    <w:rsid w:val="00763733"/>
    <w:rsid w:val="007A322C"/>
    <w:rsid w:val="00952E18"/>
    <w:rsid w:val="0097020F"/>
    <w:rsid w:val="00977F30"/>
    <w:rsid w:val="00992BE5"/>
    <w:rsid w:val="009A4C67"/>
    <w:rsid w:val="00A0167F"/>
    <w:rsid w:val="00A13753"/>
    <w:rsid w:val="00A61D76"/>
    <w:rsid w:val="00A968EC"/>
    <w:rsid w:val="00AB6E21"/>
    <w:rsid w:val="00B01138"/>
    <w:rsid w:val="00B332ED"/>
    <w:rsid w:val="00B7516D"/>
    <w:rsid w:val="00B83810"/>
    <w:rsid w:val="00B87C3A"/>
    <w:rsid w:val="00BA096B"/>
    <w:rsid w:val="00BC6CAD"/>
    <w:rsid w:val="00BE5116"/>
    <w:rsid w:val="00C03065"/>
    <w:rsid w:val="00C53BF3"/>
    <w:rsid w:val="00C66FE5"/>
    <w:rsid w:val="00CF07E8"/>
    <w:rsid w:val="00CF4C3A"/>
    <w:rsid w:val="00CF7C94"/>
    <w:rsid w:val="00D03F44"/>
    <w:rsid w:val="00D77551"/>
    <w:rsid w:val="00D81CB8"/>
    <w:rsid w:val="00D914ED"/>
    <w:rsid w:val="00D94FF2"/>
    <w:rsid w:val="00E03AB3"/>
    <w:rsid w:val="00E04600"/>
    <w:rsid w:val="00E3064F"/>
    <w:rsid w:val="00E544DA"/>
    <w:rsid w:val="00E57228"/>
    <w:rsid w:val="00F02422"/>
    <w:rsid w:val="00F9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rsid w:val="00B01138"/>
    <w:pPr>
      <w:spacing w:before="120" w:after="120" w:line="280" w:lineRule="exact"/>
      <w:outlineLvl w:val="0"/>
    </w:pPr>
    <w:rPr>
      <w:rFonts w:asciiTheme="majorHAnsi" w:eastAsiaTheme="minorHAnsi" w:hAnsiTheme="majorHAnsi" w:cs="Times New Roman (Body CS)"/>
      <w:color w:val="0F9ED5" w:themeColor="accent4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B01138"/>
    <w:rPr>
      <w:rFonts w:asciiTheme="majorHAnsi" w:eastAsiaTheme="minorHAnsi" w:hAnsiTheme="majorHAnsi" w:cs="Times New Roman (Body CS)"/>
      <w:color w:val="0F9ED5" w:themeColor="accent4"/>
      <w:kern w:val="0"/>
      <w:sz w:val="28"/>
      <w14:ligatures w14:val="none"/>
    </w:rPr>
  </w:style>
  <w:style w:type="character" w:styleId="Emphasis">
    <w:name w:val="Emphasis"/>
    <w:uiPriority w:val="20"/>
    <w:rPr>
      <w:b/>
      <w:color w:val="0F9ED5" w:themeColor="accent4"/>
    </w:rPr>
  </w:style>
  <w:style w:type="paragraph" w:customStyle="1" w:styleId="A10448A6459345EBBF5FB0A227EE184B">
    <w:name w:val="A10448A6459345EBBF5FB0A227EE184B"/>
    <w:rsid w:val="00B01138"/>
  </w:style>
  <w:style w:type="paragraph" w:customStyle="1" w:styleId="1CE3617C636F42CEB2B6B8B4C91E4EAE">
    <w:name w:val="1CE3617C636F42CEB2B6B8B4C91E4EAE"/>
    <w:rsid w:val="00B01138"/>
  </w:style>
  <w:style w:type="paragraph" w:customStyle="1" w:styleId="FCE44760B8614B349FA5CA47CA171C67">
    <w:name w:val="FCE44760B8614B349FA5CA47CA171C67"/>
    <w:rsid w:val="00B011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Custom 29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1309A8"/>
      </a:accent1>
      <a:accent2>
        <a:srgbClr val="875BBB"/>
      </a:accent2>
      <a:accent3>
        <a:srgbClr val="EB433D"/>
      </a:accent3>
      <a:accent4>
        <a:srgbClr val="B7E5ED"/>
      </a:accent4>
      <a:accent5>
        <a:srgbClr val="F6F3EA"/>
      </a:accent5>
      <a:accent6>
        <a:srgbClr val="3C3388"/>
      </a:accent6>
      <a:hlink>
        <a:srgbClr val="0563C1"/>
      </a:hlink>
      <a:folHlink>
        <a:srgbClr val="954F72"/>
      </a:folHlink>
    </a:clrScheme>
    <a:fontScheme name="Custom 77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C51234F-26C5-4A2A-B51D-59D2C9E396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313B15-282C-43A3-9409-5244D18FF8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3A24AD-AD6E-4AFD-9777-3A7D7259EEA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management resume</Template>
  <TotalTime>17</TotalTime>
  <Pages>2</Pages>
  <Words>566</Words>
  <Characters>3713</Characters>
  <Application>Microsoft Office Word</Application>
  <DocSecurity>0</DocSecurity>
  <Lines>119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Myers</dc:creator>
  <cp:keywords/>
  <dc:description/>
  <cp:lastModifiedBy>John Myers</cp:lastModifiedBy>
  <cp:revision>22</cp:revision>
  <cp:lastPrinted>2025-07-24T10:43:00Z</cp:lastPrinted>
  <dcterms:created xsi:type="dcterms:W3CDTF">2025-10-06T11:00:00Z</dcterms:created>
  <dcterms:modified xsi:type="dcterms:W3CDTF">2025-10-29T12:13:00Z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